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7A772448E74C4A7E83A9D37DD162222A"/>
        </w:placeholder>
        <w15:appearance w15:val="hidden"/>
      </w:sdtPr>
      <w:sdtEndPr/>
      <w:sdtContent>
        <w:p w:rsidR="00D85460" w:rsidRDefault="00932999" w14:paraId="4BB4E92E" w14:textId="398EB466">
          <w:pPr>
            <w:pStyle w:val="Heading1"/>
          </w:pPr>
          <w:r>
            <w:t>Insignia Team Meeting</w:t>
          </w:r>
        </w:p>
      </w:sdtContent>
    </w:sdt>
    <w:p w:rsidRPr="00050693" w:rsidR="00D85460" w:rsidRDefault="006463BE" w14:paraId="76625550" w14:textId="6867669B">
      <w:pPr>
        <w:pBdr>
          <w:top w:val="single" w:color="444D26" w:themeColor="text2" w:sz="4" w:space="1"/>
        </w:pBdr>
        <w:spacing w:after="240"/>
        <w:jc w:val="right"/>
        <w:rPr>
          <w:lang w:val="en-AU"/>
        </w:rPr>
      </w:pPr>
      <w:r w:rsidRPr="00050693">
        <w:rPr>
          <w:rStyle w:val="IntenseEmphasis"/>
          <w:lang w:val="en-AU"/>
        </w:rPr>
        <w:t>Date | time</w:t>
      </w:r>
      <w:r w:rsidRPr="00050693">
        <w:rPr>
          <w:lang w:val="en-AU"/>
        </w:rPr>
        <w:t xml:space="preserve"> </w:t>
      </w:r>
      <w:r w:rsidR="004F79D9">
        <w:t>21</w:t>
      </w:r>
      <w:r w:rsidR="00050693">
        <w:t>/11/2022 9:</w:t>
      </w:r>
      <w:r w:rsidR="004F79D9">
        <w:t>3</w:t>
      </w:r>
      <w:r w:rsidR="00050693">
        <w:t>0 PM</w:t>
      </w:r>
      <w:r w:rsidR="002257C8">
        <w:t xml:space="preserve"> </w:t>
      </w:r>
      <w:r w:rsidRPr="00050693">
        <w:rPr>
          <w:lang w:val="en-AU"/>
        </w:rPr>
        <w:t xml:space="preserve">| </w:t>
      </w:r>
      <w:r w:rsidRPr="00050693">
        <w:rPr>
          <w:rStyle w:val="IntenseEmphasis"/>
          <w:lang w:val="en-AU"/>
        </w:rPr>
        <w:t>Location</w:t>
      </w:r>
      <w:r w:rsidRPr="00050693">
        <w:rPr>
          <w:lang w:val="en-AU"/>
        </w:rPr>
        <w:t xml:space="preserve"> </w:t>
      </w:r>
      <w:sdt>
        <w:sdtPr>
          <w:rPr>
            <w:lang w:val="en-AU"/>
          </w:rPr>
          <w:id w:val="465398058"/>
          <w:placeholder>
            <w:docPart w:val="A37AF4A73EA74E5391EBCF91A24CF861"/>
          </w:placeholder>
          <w15:appearance w15:val="hidden"/>
        </w:sdtPr>
        <w:sdtEndPr/>
        <w:sdtContent>
          <w:r w:rsidRPr="00050693" w:rsidR="00932999">
            <w:rPr>
              <w:rStyle w:val="IntenseEmphasis"/>
              <w:lang w:val="en-AU"/>
            </w:rPr>
            <w:t>|</w:t>
          </w:r>
          <w:r w:rsidRPr="00050693" w:rsidR="00932999">
            <w:rPr>
              <w:lang w:val="en-AU"/>
            </w:rPr>
            <w:t xml:space="preserve"> Teams Meeting</w:t>
          </w:r>
        </w:sdtContent>
      </w:sdt>
    </w:p>
    <w:tbl>
      <w:tblPr>
        <w:tblStyle w:val="PlainTable4"/>
        <w:tblW w:w="5000" w:type="pct"/>
        <w:tblBorders>
          <w:left w:val="single" w:color="A5B592" w:themeColor="accent1" w:sz="8" w:space="0"/>
          <w:insideV w:val="single" w:color="A5B592" w:themeColor="accent1" w:sz="8" w:space="0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:rsidTr="00514786" w14:paraId="55F1783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:rsidTr="00514786" w14:paraId="3A72CED4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:rsidR="00D85460" w:rsidRDefault="006463BE" w14:paraId="356FC278" w14:textId="77777777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0973BBCDA80B4B308E435DB6E5EFEBD6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:rsidR="00D85460" w:rsidRDefault="00932999" w14:paraId="1B84385B" w14:textId="1F39B437">
                      <w:pPr>
                        <w:spacing w:after="0"/>
                      </w:pPr>
                      <w:r>
                        <w:t>Team</w:t>
                      </w:r>
                    </w:p>
                  </w:tc>
                </w:sdtContent>
              </w:sdt>
            </w:tr>
            <w:tr w:rsidR="00D85460" w:rsidTr="00514786" w14:paraId="672BB3AB" w14:textId="77777777">
              <w:tc>
                <w:tcPr>
                  <w:tcW w:w="2400" w:type="dxa"/>
                </w:tcPr>
                <w:p w:rsidR="00D85460" w:rsidRDefault="006463BE" w14:paraId="617577B3" w14:textId="77777777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481E7A68746C482E85044ECD5037EA0E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:rsidR="00D85460" w:rsidRDefault="00932999" w14:paraId="727E0250" w14:textId="05BA3257">
                      <w:pPr>
                        <w:spacing w:after="0"/>
                      </w:pPr>
                      <w:r>
                        <w:t>Weekly Meeting</w:t>
                      </w:r>
                    </w:p>
                  </w:tc>
                </w:sdtContent>
              </w:sdt>
            </w:tr>
            <w:tr w:rsidR="00D85460" w:rsidTr="00514786" w14:paraId="0E385017" w14:textId="77777777">
              <w:tc>
                <w:tcPr>
                  <w:tcW w:w="2400" w:type="dxa"/>
                </w:tcPr>
                <w:p w:rsidR="00D85460" w:rsidRDefault="006463BE" w14:paraId="129883A9" w14:textId="77777777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7B47AADF4344174AAF0F278CF4D1719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:rsidR="00D85460" w:rsidRDefault="00781525" w14:paraId="7FFFAA61" w14:textId="4EE95E6B">
                      <w:pPr>
                        <w:spacing w:after="0"/>
                      </w:pPr>
                      <w:r>
                        <w:t>Leigh White</w:t>
                      </w:r>
                    </w:p>
                  </w:tc>
                </w:sdtContent>
              </w:sdt>
            </w:tr>
            <w:tr w:rsidR="00D85460" w:rsidTr="00514786" w14:paraId="4D1BD345" w14:textId="77777777">
              <w:tc>
                <w:tcPr>
                  <w:tcW w:w="2400" w:type="dxa"/>
                </w:tcPr>
                <w:p w:rsidR="00D85460" w:rsidRDefault="006463BE" w14:paraId="216537C8" w14:textId="77777777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592D93D9278C44E28D83072F2F697642"/>
                  </w:placeholder>
                  <w15:appearance w15:val="hidden"/>
                </w:sdtPr>
                <w:sdtEndPr/>
                <w:sdtContent>
                  <w:sdt>
                    <w:sdtPr>
                      <w:id w:val="1905634465"/>
                      <w:placeholder>
                        <w:docPart w:val="2F1FFC14F28A4828A048961E75B5813E"/>
                      </w:placeholder>
                      <w15:appearance w15:val="hidden"/>
                    </w:sdtPr>
                    <w:sdtEndPr/>
                    <w:sdtContent>
                      <w:tc>
                        <w:tcPr>
                          <w:tcW w:w="2935" w:type="dxa"/>
                        </w:tcPr>
                        <w:p w:rsidR="00D85460" w:rsidRDefault="00781525" w14:paraId="4319BAB0" w14:textId="7C68C073">
                          <w:pPr>
                            <w:spacing w:after="0"/>
                          </w:pPr>
                          <w:r>
                            <w:t>Leigh White</w:t>
                          </w:r>
                        </w:p>
                      </w:tc>
                    </w:sdtContent>
                  </w:sdt>
                </w:sdtContent>
              </w:sdt>
            </w:tr>
            <w:tr w:rsidR="00D85460" w:rsidTr="00514786" w14:paraId="21C002C4" w14:textId="77777777">
              <w:tc>
                <w:tcPr>
                  <w:tcW w:w="2400" w:type="dxa"/>
                </w:tcPr>
                <w:p w:rsidR="00D85460" w:rsidRDefault="006463BE" w14:paraId="3F84D608" w14:textId="77777777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50879FD61E294C7CB92FCCCD82E7235F"/>
                    </w:placeholder>
                    <w15:appearance w15:val="hidden"/>
                  </w:sdtPr>
                  <w:sdtEndPr/>
                  <w:sdtContent>
                    <w:p w:rsidR="00D85460" w:rsidRDefault="00932999" w14:paraId="6613D42F" w14:textId="4FB60FDE">
                      <w:pPr>
                        <w:spacing w:after="0"/>
                      </w:pPr>
                      <w:r>
                        <w:t>Team</w:t>
                      </w:r>
                    </w:p>
                  </w:sdtContent>
                </w:sdt>
              </w:tc>
            </w:tr>
          </w:tbl>
          <w:p w:rsidR="00D85460" w:rsidRDefault="00D85460" w14:paraId="5E36DE10" w14:textId="77777777">
            <w:pPr>
              <w:spacing w:after="0"/>
            </w:pPr>
          </w:p>
        </w:tc>
        <w:tc>
          <w:tcPr>
            <w:tcW w:w="5400" w:type="dxa"/>
          </w:tcPr>
          <w:p w:rsidR="00D85460" w:rsidRDefault="006463BE" w14:paraId="79F1E2E0" w14:textId="71409C3B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2471320E5B4F431D85A8971B7FA5803E"/>
                </w:placeholder>
                <w15:appearance w15:val="hidden"/>
              </w:sdtPr>
              <w:sdtEndPr/>
              <w:sdtContent>
                <w:r w:rsidR="006A60F1">
                  <w:t>:</w:t>
                </w:r>
              </w:sdtContent>
            </w:sdt>
          </w:p>
          <w:p w:rsidR="00D85460" w:rsidRDefault="006463BE" w14:paraId="4F99AE20" w14:textId="575A6AE6">
            <w:pPr>
              <w:spacing w:after="0"/>
            </w:pPr>
            <w:r>
              <w:t xml:space="preserve">Please read </w:t>
            </w:r>
            <w:sdt>
              <w:sdtPr>
                <w:id w:val="55895789"/>
                <w:placeholder>
                  <w:docPart w:val="A92104B459494153A7F54F92A5F8B9C0"/>
                </w:placeholder>
                <w15:appearance w15:val="hidden"/>
              </w:sdtPr>
              <w:sdtEndPr/>
              <w:sdtContent>
                <w:r w:rsidR="00932999">
                  <w:t xml:space="preserve">the </w:t>
                </w:r>
                <w:r w:rsidR="006A60F1">
                  <w:t>A</w:t>
                </w:r>
                <w:r w:rsidR="00932999">
                  <w:t>ssignment 3 rubric.</w:t>
                </w:r>
              </w:sdtContent>
            </w:sdt>
          </w:p>
          <w:p w:rsidR="00D85460" w:rsidRDefault="006463BE" w14:paraId="55B9DA1D" w14:textId="5549356F">
            <w:pPr>
              <w:spacing w:after="0"/>
            </w:pPr>
            <w:r>
              <w:t xml:space="preserve">Please bring </w:t>
            </w:r>
            <w:sdt>
              <w:sdtPr>
                <w:id w:val="-1976213528"/>
                <w:placeholder>
                  <w:docPart w:val="B4ED9202F0434527A3D1D4328EF5C970"/>
                </w:placeholder>
                <w15:appearance w15:val="hidden"/>
              </w:sdtPr>
              <w:sdtEndPr/>
              <w:sdtContent>
                <w:r w:rsidR="00932999">
                  <w:t>your project artifacts.</w:t>
                </w:r>
              </w:sdtContent>
            </w:sdt>
          </w:p>
        </w:tc>
      </w:tr>
    </w:tbl>
    <w:p w:rsidR="00D85460" w:rsidRDefault="006463BE" w14:paraId="2B9E4647" w14:textId="77777777">
      <w:pPr>
        <w:pStyle w:val="Heading2"/>
      </w:pPr>
      <w:r>
        <w:t>Agenda Items</w:t>
      </w:r>
    </w:p>
    <w:tbl>
      <w:tblPr>
        <w:tblStyle w:val="PlainTable4"/>
        <w:tblW w:w="4641" w:type="pct"/>
        <w:tblLook w:val="0620" w:firstRow="1" w:lastRow="0" w:firstColumn="0" w:lastColumn="0" w:noHBand="1" w:noVBand="1"/>
        <w:tblDescription w:val="Agenda title"/>
      </w:tblPr>
      <w:tblGrid>
        <w:gridCol w:w="6380"/>
        <w:gridCol w:w="1845"/>
        <w:gridCol w:w="1800"/>
      </w:tblGrid>
      <w:tr w:rsidR="00514786" w:rsidTr="00A829D8" w14:paraId="3EAA83F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79" w:type="dxa"/>
          </w:tcPr>
          <w:p w:rsidR="00514786" w:rsidP="00537F75" w:rsidRDefault="00514786" w14:paraId="71FAD946" w14:textId="77777777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1845" w:type="dxa"/>
          </w:tcPr>
          <w:p w:rsidR="00514786" w:rsidP="00C23B02" w:rsidRDefault="00C23B02" w14:paraId="3F6E3735" w14:textId="4CCE0079">
            <w:pPr>
              <w:pStyle w:val="Heading3"/>
              <w:spacing w:after="0"/>
              <w:ind w:left="146"/>
              <w:outlineLvl w:val="2"/>
            </w:pPr>
            <w:r>
              <w:t>Owner</w:t>
            </w:r>
          </w:p>
        </w:tc>
        <w:tc>
          <w:tcPr>
            <w:tcW w:w="1800" w:type="dxa"/>
          </w:tcPr>
          <w:p w:rsidR="00514786" w:rsidP="001069FB" w:rsidRDefault="007F2859" w14:paraId="0248D1F0" w14:textId="1A8E75B3">
            <w:pPr>
              <w:pStyle w:val="Heading3"/>
              <w:spacing w:after="0"/>
              <w:ind w:left="-495" w:firstLine="567"/>
              <w:outlineLvl w:val="2"/>
            </w:pPr>
            <w:r>
              <w:t>Status</w:t>
            </w:r>
          </w:p>
        </w:tc>
      </w:tr>
    </w:tbl>
    <w:tbl>
      <w:tblPr>
        <w:tblStyle w:val="PlainTable3"/>
        <w:tblW w:w="11105" w:type="dxa"/>
        <w:tblLayout w:type="fixed"/>
        <w:tblLook w:val="0620" w:firstRow="1" w:lastRow="0" w:firstColumn="0" w:lastColumn="0" w:noHBand="1" w:noVBand="1"/>
        <w:tblDescription w:val="Agenda title"/>
      </w:tblPr>
      <w:tblGrid>
        <w:gridCol w:w="538"/>
        <w:gridCol w:w="5800"/>
        <w:gridCol w:w="1963"/>
        <w:gridCol w:w="2804"/>
      </w:tblGrid>
      <w:tr w:rsidRPr="00BC445A" w:rsidR="00BC445A" w:rsidTr="7287EBDB" w14:paraId="19EB925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" w:type="dxa"/>
            <w:tcMar/>
          </w:tcPr>
          <w:p w:rsidRPr="00BC445A" w:rsidR="00BC445A" w:rsidP="00537F75" w:rsidRDefault="00BC445A" w14:paraId="51D82D46" w14:textId="77777777">
            <w:pPr>
              <w:spacing w:after="0"/>
              <w:rPr>
                <w:sz w:val="2"/>
                <w:szCs w:val="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Pr="00BC445A" w:rsidR="00BC445A" w:rsidP="00537F75" w:rsidRDefault="00BC445A" w14:paraId="6D4DC70B" w14:textId="77777777">
            <w:pPr>
              <w:spacing w:after="0"/>
              <w:rPr>
                <w:sz w:val="2"/>
                <w:szCs w:val="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Pr="00BC445A" w:rsidR="00BC445A" w:rsidP="00537F75" w:rsidRDefault="00BC445A" w14:paraId="5BD9F16C" w14:textId="77777777">
            <w:pPr>
              <w:spacing w:after="0"/>
              <w:rPr>
                <w:sz w:val="2"/>
                <w:szCs w:val="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Pr="00BC445A" w:rsidR="00BC445A" w:rsidP="00537F75" w:rsidRDefault="00BC445A" w14:paraId="530FA2F6" w14:textId="77777777">
            <w:pPr>
              <w:spacing w:after="0"/>
              <w:rPr>
                <w:sz w:val="2"/>
                <w:szCs w:val="2"/>
              </w:rPr>
            </w:pPr>
          </w:p>
        </w:tc>
      </w:tr>
      <w:tr w:rsidR="004F79D9" w:rsidTr="7287EBDB" w14:paraId="2B68B5B8" w14:textId="77777777">
        <w:trPr>
          <w:trHeight w:val="508"/>
        </w:trPr>
        <w:sdt>
          <w:sdtPr>
            <w:id w:val="903956559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="004F79D9" w:rsidP="009E53BE" w:rsidRDefault="004F79D9" w14:paraId="67ED5DD4" w14:textId="65EB8BC3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1264295266"/>
            <w:placeholder>
              <w:docPart w:val="F8D4B051CB814C76AC4CC83B0149DF55"/>
            </w:placeholder>
            <w15:appearance w15:val="hidden"/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800" w:type="dxa"/>
                <w:tcMar/>
              </w:tcPr>
              <w:p w:rsidR="004F79D9" w:rsidP="00A829D8" w:rsidRDefault="004F79D9" w14:paraId="1835896D" w14:textId="54A468A0">
                <w:pPr>
                  <w:spacing w:after="0"/>
                  <w:ind w:firstLine="416"/>
                </w:pPr>
                <w:r w:rsidRPr="00710CAA">
                  <w:rPr>
                    <w:rStyle w:val="IntenseEmphasis"/>
                    <w:szCs w:val="22"/>
                  </w:rPr>
                  <w:t>Project Status Update</w:t>
                </w:r>
                <w:r>
                  <w:rPr>
                    <w:rStyle w:val="IntenseEmphasis"/>
                    <w:szCs w:val="22"/>
                  </w:rPr>
                  <w:t xml:space="preserve"> </w:t>
                </w:r>
                <w:r>
                  <w:rPr>
                    <w:rStyle w:val="IntenseEmphasis"/>
                  </w:rPr>
                  <w:t xml:space="preserve">– </w:t>
                </w:r>
                <w:r w:rsidRPr="00A252FA">
                  <w:rPr>
                    <w:rStyle w:val="IntenseEmphasis"/>
                    <w:b/>
                    <w:bCs/>
                  </w:rPr>
                  <w:t>Due 25</w:t>
                </w:r>
                <w:r w:rsidRPr="00A252FA">
                  <w:rPr>
                    <w:rStyle w:val="IntenseEmphasis"/>
                    <w:b/>
                    <w:bCs/>
                    <w:vertAlign w:val="superscript"/>
                  </w:rPr>
                  <w:t>th</w:t>
                </w:r>
                <w:r w:rsidRPr="00A252FA">
                  <w:rPr>
                    <w:rStyle w:val="IntenseEmphasis"/>
                    <w:b/>
                    <w:bCs/>
                  </w:rPr>
                  <w:t xml:space="preserve"> November.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9E53BE" w:rsidRDefault="004F79D9" w14:paraId="58E5D44B" w14:textId="677687B7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9E53BE" w:rsidRDefault="004F79D9" w14:paraId="040E15D8" w14:textId="3806CF1F">
            <w:pPr>
              <w:spacing w:after="0"/>
            </w:pPr>
          </w:p>
        </w:tc>
      </w:tr>
      <w:tr w:rsidR="004F79D9" w:rsidTr="7287EBDB" w14:paraId="5227E43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" w:type="dxa"/>
            <w:tcMar/>
          </w:tcPr>
          <w:p w:rsidR="004F79D9" w:rsidP="00537F75" w:rsidRDefault="004F79D9" w14:paraId="299BB561" w14:textId="625BA7F1">
            <w:pPr>
              <w:spacing w:after="0"/>
            </w:pPr>
          </w:p>
        </w:tc>
        <w:sdt>
          <w:sdtPr>
            <w:id w:val="-53480109"/>
            <w:placeholder>
              <w:docPart w:val="49B20E27406947019682ACD4DC7F313D"/>
            </w:placeholder>
            <w15:appearance w15:val="hidden"/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800" w:type="dxa"/>
                <w:tcMar/>
              </w:tcPr>
              <w:p w:rsidRPr="00710CAA" w:rsidR="004F79D9" w:rsidP="00537F75" w:rsidRDefault="004F79D9" w14:paraId="558A13E4" w14:textId="713111E7">
                <w:pPr>
                  <w:spacing w:after="0"/>
                  <w:rPr>
                    <w:sz w:val="22"/>
                    <w:szCs w:val="22"/>
                  </w:rPr>
                </w:pPr>
                <w:r>
                  <w:t>Team Profile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537F75" w:rsidRDefault="004F79D9" w14:paraId="2D2A00E0" w14:textId="34397803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537F75" w:rsidRDefault="004F79D9" w14:paraId="3F704C32" w14:textId="37BEF1C9">
            <w:pPr>
              <w:spacing w:after="0"/>
            </w:pPr>
          </w:p>
        </w:tc>
      </w:tr>
      <w:tr w:rsidR="004F79D9" w:rsidTr="7287EBDB" w14:paraId="30EE70AC" w14:textId="77777777">
        <w:sdt>
          <w:sdtPr>
            <w:id w:val="-1704165856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="004F79D9" w:rsidP="00537F75" w:rsidRDefault="004F79D9" w14:paraId="5F6A1752" w14:textId="784D1D00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sdt>
          <w:sdtPr>
            <w:id w:val="479047154"/>
            <w:placeholder>
              <w:docPart w:val="0B8A5E2DEBBF488C8A5260800B7550BF"/>
            </w:placeholder>
            <w15:appearance w15:val="hidden"/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800" w:type="dxa"/>
                <w:tcMar/>
              </w:tcPr>
              <w:p w:rsidRPr="00710CAA" w:rsidR="004F79D9" w:rsidP="00537F75" w:rsidRDefault="004F79D9" w14:paraId="040D97BC" w14:textId="770AA890">
                <w:pPr>
                  <w:spacing w:after="0"/>
                  <w:rPr>
                    <w:sz w:val="22"/>
                    <w:szCs w:val="22"/>
                  </w:rPr>
                </w:pPr>
                <w:r>
                  <w:t>Profiles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537F75" w:rsidRDefault="004F79D9" w14:paraId="1882ACD7" w14:textId="3415F35C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537F75" w:rsidRDefault="004F79D9" w14:paraId="682D67A7" w14:textId="5355EBBB">
            <w:pPr>
              <w:spacing w:after="0"/>
            </w:pPr>
          </w:p>
        </w:tc>
      </w:tr>
      <w:tr w:rsidR="004F79D9" w:rsidTr="7287EBDB" w14:paraId="43E8F5F3" w14:textId="77777777">
        <w:sdt>
          <w:sdtPr>
            <w:id w:val="1254559627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="004F79D9" w:rsidP="00537F75" w:rsidRDefault="004F79D9" w14:paraId="46654BC1" w14:textId="4A5A5C40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AD6BC1" w:rsidRDefault="004F79D9" w14:paraId="01B62EB6" w14:textId="77777777">
            <w:pPr>
              <w:spacing w:after="0"/>
              <w:ind w:left="1134"/>
            </w:pPr>
            <w:r>
              <w:t>Career Plans – Role differentiation, map path for career goal.</w:t>
            </w:r>
          </w:p>
          <w:p w:rsidR="004F79D9" w:rsidP="00A829D8" w:rsidRDefault="004F79D9" w14:paraId="3717F9B7" w14:textId="452ABE5B">
            <w:pPr>
              <w:pStyle w:val="Heading3"/>
              <w:ind w:left="1134"/>
              <w:outlineLvl w:val="2"/>
            </w:pPr>
            <w:r>
              <w:t>Dave R says this only needs to be ~150 words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537F75" w:rsidRDefault="004F79D9" w14:paraId="2DD3A9B6" w14:textId="13D5726B">
            <w:pPr>
              <w:spacing w:after="0"/>
            </w:pPr>
            <w:r>
              <w:t>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537F75" w:rsidRDefault="001069FB" w14:paraId="7F6FE9AA" w14:textId="77777777">
            <w:pPr>
              <w:spacing w:after="0"/>
            </w:pPr>
            <w:r>
              <w:t>Done:</w:t>
            </w:r>
          </w:p>
          <w:p w:rsidR="001069FB" w:rsidP="00537F75" w:rsidRDefault="001069FB" w14:paraId="4918F740" w14:textId="77777777">
            <w:pPr>
              <w:spacing w:after="0"/>
            </w:pPr>
            <w:r>
              <w:t>David, Hermanto, Leigh, Adam</w:t>
            </w:r>
          </w:p>
          <w:p w:rsidR="001069FB" w:rsidP="00537F75" w:rsidRDefault="001069FB" w14:paraId="66B4A175" w14:textId="77777777">
            <w:pPr>
              <w:spacing w:after="0"/>
            </w:pPr>
            <w:r>
              <w:t>To do:</w:t>
            </w:r>
          </w:p>
          <w:p w:rsidR="001069FB" w:rsidP="00537F75" w:rsidRDefault="001069FB" w14:paraId="2C2288DB" w14:textId="08AEF1BF">
            <w:pPr>
              <w:spacing w:after="0"/>
            </w:pPr>
            <w:r>
              <w:t>Craig, Jordan</w:t>
            </w:r>
          </w:p>
        </w:tc>
      </w:tr>
      <w:tr w:rsidR="004F79D9" w:rsidTr="7287EBDB" w14:paraId="0C4A9B7B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" w:type="dxa"/>
            <w:tcMar/>
          </w:tcPr>
          <w:p w:rsidR="004F79D9" w:rsidP="00E430E0" w:rsidRDefault="004F79D9" w14:paraId="4E0CDEBD" w14:textId="7E9336AD">
            <w:pPr>
              <w:spacing w:after="0"/>
            </w:pPr>
          </w:p>
        </w:tc>
        <w:sdt>
          <w:sdtPr>
            <w:id w:val="940881586"/>
            <w:placeholder>
              <w:docPart w:val="95EC405A70F54701B40B510C80A8B509"/>
            </w:placeholder>
            <w15:appearance w15:val="hidden"/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800" w:type="dxa"/>
                <w:tcMar/>
              </w:tcPr>
              <w:p w:rsidR="004F79D9" w:rsidP="000868B0" w:rsidRDefault="004F79D9" w14:paraId="5EC9CDC7" w14:textId="1F7EB2AC">
                <w:pPr>
                  <w:spacing w:after="0"/>
                  <w:ind w:left="1134"/>
                </w:pPr>
                <w:r>
                  <w:t xml:space="preserve">Tools 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E430E0" w:rsidRDefault="004F79D9" w14:paraId="7EE83251" w14:textId="4AC4AF23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E430E0" w:rsidRDefault="004F79D9" w14:paraId="2CDF4443" w14:textId="2FE464B2">
            <w:pPr>
              <w:spacing w:after="0"/>
            </w:pPr>
          </w:p>
        </w:tc>
      </w:tr>
      <w:tr w:rsidR="004F79D9" w:rsidTr="7287EBDB" w14:paraId="5DED2DE3" w14:textId="77777777">
        <w:sdt>
          <w:sdtPr>
            <w:id w:val="-1573036321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="004F79D9" w:rsidP="009E53BE" w:rsidRDefault="004F79D9" w14:paraId="08D42D45" w14:textId="39AFB7A5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1069FB" w:rsidRDefault="004F79D9" w14:paraId="4ED97872" w14:textId="31FA2020">
            <w:pPr>
              <w:spacing w:after="0"/>
              <w:ind w:left="1134"/>
            </w:pPr>
            <w:r>
              <w:t>Link to website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9E53BE" w:rsidRDefault="004F79D9" w14:paraId="07EE9917" w14:textId="63AF319B">
            <w:pPr>
              <w:spacing w:after="0"/>
            </w:pPr>
            <w:r>
              <w:t>Leigh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9E53BE" w:rsidRDefault="004F79D9" w14:paraId="6773BB81" w14:textId="18C84D64">
            <w:pPr>
              <w:spacing w:after="0"/>
            </w:pPr>
          </w:p>
        </w:tc>
      </w:tr>
      <w:tr w:rsidR="004F79D9" w:rsidTr="7287EBDB" w14:paraId="1F0D0485" w14:textId="77777777">
        <w:sdt>
          <w:sdtPr>
            <w:id w:val="20988904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="004F79D9" w:rsidP="009E53BE" w:rsidRDefault="004F79D9" w14:paraId="6CD8CEB0" w14:textId="3D3FF511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AD6BC1" w:rsidRDefault="004F79D9" w14:paraId="547E26C7" w14:textId="5472D41F">
            <w:pPr>
              <w:spacing w:after="0"/>
              <w:ind w:left="1134"/>
            </w:pPr>
            <w:r>
              <w:t>Link to Github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9E53BE" w:rsidRDefault="004F79D9" w14:paraId="06A28F6A" w14:textId="4A7C47E9">
            <w:pPr>
              <w:spacing w:after="0"/>
            </w:pPr>
            <w:r>
              <w:t>Leigh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9E53BE" w:rsidRDefault="004F79D9" w14:paraId="2564974C" w14:textId="14FB301A">
            <w:pPr>
              <w:spacing w:after="0"/>
            </w:pPr>
          </w:p>
        </w:tc>
      </w:tr>
      <w:tr w:rsidR="004F79D9" w:rsidTr="7287EBDB" w14:paraId="2855E86D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" w:type="dxa"/>
            <w:tcMar/>
          </w:tcPr>
          <w:p w:rsidR="004F79D9" w:rsidP="009E53BE" w:rsidRDefault="004F79D9" w14:paraId="3A72534A" w14:textId="55867097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AD6BC1" w:rsidRDefault="004F79D9" w14:paraId="4EF222E3" w14:textId="7D84AB1D">
            <w:pPr>
              <w:spacing w:after="0"/>
              <w:ind w:left="1134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9E53BE" w:rsidRDefault="004F79D9" w14:paraId="3A31329C" w14:textId="013D11DB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9E53BE" w:rsidRDefault="004F79D9" w14:paraId="0C6F63D7" w14:textId="14847305">
            <w:pPr>
              <w:spacing w:after="0"/>
            </w:pPr>
          </w:p>
        </w:tc>
      </w:tr>
      <w:tr w:rsidR="004F79D9" w:rsidTr="7287EBDB" w14:paraId="56B91C5A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" w:type="dxa"/>
            <w:tcMar/>
          </w:tcPr>
          <w:p w:rsidR="004F79D9" w:rsidP="00E430E0" w:rsidRDefault="004F79D9" w14:paraId="5B30548D" w14:textId="1EE2BFAC">
            <w:pPr>
              <w:spacing w:after="0"/>
            </w:pPr>
          </w:p>
        </w:tc>
        <w:sdt>
          <w:sdtPr>
            <w:id w:val="-1240392147"/>
            <w:placeholder>
              <w:docPart w:val="41FF54339F434A7DB4D6645C222C8769"/>
            </w:placeholder>
            <w15:appearance w15:val="hidden"/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800" w:type="dxa"/>
                <w:tcMar/>
              </w:tcPr>
              <w:p w:rsidR="004F79D9" w:rsidP="00710CAA" w:rsidRDefault="004F79D9" w14:paraId="682886ED" w14:textId="003F323B">
                <w:pPr>
                  <w:pStyle w:val="Heading3"/>
                  <w:outlineLvl w:val="2"/>
                </w:pPr>
                <w:r>
                  <w:t>Project Plan/Description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E430E0" w:rsidRDefault="004F79D9" w14:paraId="75CD2CE7" w14:textId="7304DC0A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E430E0" w:rsidRDefault="004F79D9" w14:paraId="5B408EF4" w14:textId="3EA70557">
            <w:pPr>
              <w:spacing w:after="0"/>
            </w:pPr>
          </w:p>
        </w:tc>
      </w:tr>
      <w:tr w:rsidR="004F79D9" w:rsidTr="7287EBDB" w14:paraId="6DFB92A8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" w:type="dxa"/>
            <w:tcMar/>
          </w:tcPr>
          <w:p w:rsidR="004F79D9" w:rsidP="00E430E0" w:rsidRDefault="004F79D9" w14:paraId="43E06625" w14:textId="1C7A694A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710CAA" w:rsidRDefault="004F79D9" w14:paraId="12BB69EB" w14:textId="40BED21F">
            <w:pPr>
              <w:spacing w:after="0"/>
              <w:ind w:left="1134"/>
            </w:pPr>
            <w:r w:rsidRPr="00710CAA">
              <w:rPr>
                <w:b/>
                <w:bCs/>
              </w:rPr>
              <w:t>Overview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E430E0" w:rsidRDefault="004F79D9" w14:paraId="3ADB12FF" w14:textId="07537225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E430E0" w:rsidRDefault="004F79D9" w14:paraId="01748414" w14:textId="77777777">
            <w:pPr>
              <w:spacing w:after="0"/>
            </w:pPr>
          </w:p>
        </w:tc>
      </w:tr>
      <w:tr w:rsidR="004F79D9" w:rsidTr="7287EBDB" w14:paraId="19ECAA54" w14:textId="77777777">
        <w:sdt>
          <w:sdtPr>
            <w:id w:val="-417407127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="004F79D9" w:rsidP="00E430E0" w:rsidRDefault="004F79D9" w14:paraId="07BD5B18" w14:textId="14198D22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710CAA" w:rsidRDefault="004F79D9" w14:paraId="065C6F6E" w14:textId="6F666E3C">
            <w:pPr>
              <w:spacing w:after="0"/>
              <w:ind w:left="1134"/>
            </w:pPr>
            <w:r>
              <w:t>Topic – Proposition of work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E430E0" w:rsidRDefault="004F79D9" w14:paraId="232B7BEC" w14:textId="479FDB46">
            <w:pPr>
              <w:spacing w:after="0"/>
            </w:pPr>
            <w:r>
              <w:t>Craig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E430E0" w:rsidRDefault="004F79D9" w14:paraId="563DBF9C" w14:textId="77777777">
            <w:pPr>
              <w:spacing w:after="0"/>
            </w:pPr>
          </w:p>
        </w:tc>
      </w:tr>
      <w:tr w:rsidR="004F79D9" w:rsidTr="7287EBDB" w14:paraId="59DF9AEF" w14:textId="77777777">
        <w:sdt>
          <w:sdtPr>
            <w:id w:val="496695719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="004F79D9" w:rsidP="00E430E0" w:rsidRDefault="004F79D9" w14:paraId="4F6EAC48" w14:textId="6D0D3321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Pr="00EC4E97" w:rsidR="004F79D9" w:rsidP="00710CAA" w:rsidRDefault="004F79D9" w14:paraId="63D43473" w14:textId="045E2C00">
            <w:pPr>
              <w:spacing w:after="0"/>
              <w:ind w:left="1134"/>
              <w:rPr>
                <w:strike/>
              </w:rPr>
            </w:pPr>
            <w:r>
              <w:t>Motivation – Alignment with IT future.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E430E0" w:rsidRDefault="004F79D9" w14:paraId="5EED0800" w14:textId="1BB1B65D">
            <w:pPr>
              <w:spacing w:after="0"/>
            </w:pPr>
            <w:r>
              <w:t>Craig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E430E0" w:rsidRDefault="004F79D9" w14:paraId="4658DB3D" w14:textId="77777777">
            <w:pPr>
              <w:spacing w:after="0"/>
            </w:pPr>
          </w:p>
        </w:tc>
      </w:tr>
      <w:tr w:rsidR="004F79D9" w:rsidTr="7287EBDB" w14:paraId="462EF412" w14:textId="77777777">
        <w:sdt>
          <w:sdtPr>
            <w:id w:val="1239753525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="004F79D9" w:rsidP="00E430E0" w:rsidRDefault="004F79D9" w14:paraId="16819040" w14:textId="49C17A4C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710CAA" w:rsidRDefault="004F79D9" w14:paraId="03879BC7" w14:textId="146E6DF6">
            <w:pPr>
              <w:pStyle w:val="Heading3"/>
              <w:outlineLvl w:val="2"/>
            </w:pPr>
            <w:r>
              <w:t>Landscape – Competitors? Point of difference.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E430E0" w:rsidRDefault="004F79D9" w14:paraId="046FE170" w14:textId="153C8E1E">
            <w:pPr>
              <w:spacing w:after="0"/>
            </w:pPr>
            <w:r>
              <w:t>Craig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E430E0" w:rsidRDefault="004F79D9" w14:paraId="53282562" w14:textId="71418D0E">
            <w:pPr>
              <w:spacing w:after="0"/>
            </w:pPr>
          </w:p>
        </w:tc>
      </w:tr>
      <w:tr w:rsidR="004F79D9" w:rsidTr="7287EBDB" w14:paraId="6032CB5C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" w:type="dxa"/>
            <w:tcMar/>
          </w:tcPr>
          <w:p w:rsidR="004F79D9" w:rsidP="00E430E0" w:rsidRDefault="004F79D9" w14:paraId="13AEACE3" w14:textId="69DFEA06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Pr="00710CAA" w:rsidR="004F79D9" w:rsidP="00710CAA" w:rsidRDefault="004F79D9" w14:paraId="2F2B3571" w14:textId="02DD4BCF">
            <w:pPr>
              <w:spacing w:after="0"/>
              <w:ind w:left="1134"/>
              <w:rPr>
                <w:b/>
                <w:bCs/>
              </w:rPr>
            </w:pPr>
            <w:r w:rsidRPr="00710CAA">
              <w:rPr>
                <w:b/>
                <w:bCs/>
              </w:rPr>
              <w:t>Detailed 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E430E0" w:rsidRDefault="004F79D9" w14:paraId="27ADF3A3" w14:textId="7EB1EB02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E430E0" w:rsidRDefault="004F79D9" w14:paraId="576887E9" w14:textId="77777777">
            <w:pPr>
              <w:spacing w:after="0"/>
            </w:pPr>
          </w:p>
        </w:tc>
      </w:tr>
      <w:tr w:rsidR="004F79D9" w:rsidTr="7287EBDB" w14:paraId="3322CA48" w14:textId="77777777">
        <w:sdt>
          <w:sdtPr>
            <w:id w:val="354624515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="004F79D9" w:rsidP="00E430E0" w:rsidRDefault="004F79D9" w14:paraId="78DC3B5E" w14:textId="5D7D968E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CD3337" w:rsidRDefault="004F79D9" w14:paraId="33DE8594" w14:textId="47994F4D">
            <w:pPr>
              <w:spacing w:after="0"/>
              <w:ind w:left="1134"/>
            </w:pPr>
            <w:r>
              <w:t xml:space="preserve">Aims – General goal and smaller goals.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E430E0" w:rsidRDefault="004F79D9" w14:paraId="7AB74A84" w14:textId="5F841430">
            <w:pPr>
              <w:spacing w:after="0"/>
            </w:pPr>
            <w:r>
              <w:t>Adam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E430E0" w:rsidRDefault="004F79D9" w14:paraId="64B29C4B" w14:textId="77777777">
            <w:pPr>
              <w:spacing w:after="0"/>
            </w:pPr>
          </w:p>
        </w:tc>
      </w:tr>
      <w:tr w:rsidR="004F79D9" w:rsidTr="7287EBDB" w14:paraId="54CB5422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" w:type="dxa"/>
            <w:tcMar/>
          </w:tcPr>
          <w:p w:rsidR="004F79D9" w:rsidP="00E430E0" w:rsidRDefault="004F79D9" w14:paraId="111BCF65" w14:textId="3160CD4F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CD3337" w:rsidRDefault="004F79D9" w14:paraId="72F00438" w14:textId="7F953690">
            <w:pPr>
              <w:spacing w:after="0"/>
              <w:ind w:left="1134"/>
            </w:pPr>
            <w:r>
              <w:t>Plans and Progress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E430E0" w:rsidRDefault="004F79D9" w14:paraId="7CDED0D3" w14:textId="0B312A90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E430E0" w:rsidRDefault="004F79D9" w14:paraId="0AFE31DB" w14:textId="77777777">
            <w:pPr>
              <w:spacing w:after="0"/>
            </w:pPr>
          </w:p>
        </w:tc>
      </w:tr>
      <w:tr w:rsidR="004F79D9" w:rsidTr="7287EBDB" w14:paraId="295754C5" w14:textId="77777777">
        <w:sdt>
          <w:sdtPr>
            <w:id w:val="1838428407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="004F79D9" w:rsidP="00E430E0" w:rsidRDefault="004F79D9" w14:paraId="1C8F5D65" w14:textId="493EB137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CD3337" w:rsidRDefault="004F79D9" w14:paraId="42FEB2E0" w14:textId="3F0C0399">
            <w:pPr>
              <w:spacing w:after="0"/>
              <w:ind w:left="1134"/>
            </w:pPr>
            <w:r>
              <w:t>Summary report – Rubric ie. Decision points, problems, changes, progress report, priorities.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E430E0" w:rsidRDefault="004F79D9" w14:paraId="40210448" w14:textId="063969D9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E430E0" w:rsidRDefault="004F79D9" w14:paraId="4DAE0DE1" w14:textId="77777777">
            <w:pPr>
              <w:spacing w:after="0"/>
            </w:pPr>
          </w:p>
        </w:tc>
      </w:tr>
      <w:tr w:rsidR="004F79D9" w:rsidTr="7287EBDB" w14:paraId="29C42B4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" w:type="dxa"/>
            <w:tcMar/>
          </w:tcPr>
          <w:p w:rsidR="004F79D9" w:rsidP="00E430E0" w:rsidRDefault="004F79D9" w14:paraId="01BB3B1D" w14:textId="330BE76D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Pr="00710CAA" w:rsidR="004F79D9" w:rsidP="00CD3337" w:rsidRDefault="004F79D9" w14:paraId="06D7886D" w14:textId="7B3DFF68">
            <w:pPr>
              <w:spacing w:after="0"/>
              <w:ind w:left="1134"/>
              <w:rPr>
                <w:b/>
                <w:bCs/>
              </w:rPr>
            </w:pPr>
            <w:r w:rsidRPr="002E4C44">
              <w:rPr>
                <w:b/>
                <w:bCs/>
              </w:rPr>
              <w:t>Applications</w:t>
            </w:r>
            <w: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E430E0" w:rsidRDefault="004F79D9" w14:paraId="15997C9E" w14:textId="31DC53BD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E430E0" w:rsidRDefault="004F79D9" w14:paraId="3C4E7AA7" w14:textId="77777777">
            <w:pPr>
              <w:spacing w:after="0"/>
            </w:pPr>
          </w:p>
        </w:tc>
      </w:tr>
      <w:tr w:rsidR="004F79D9" w:rsidTr="7287EBDB" w14:paraId="7522166A" w14:textId="77777777">
        <w:sdt>
          <w:sdtPr>
            <w:id w:val="687406346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="004F79D9" w:rsidP="00E430E0" w:rsidRDefault="004F79D9" w14:paraId="235E8CA9" w14:textId="3A119C1D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CD3337" w:rsidRDefault="004F79D9" w14:paraId="7D46F659" w14:textId="6F0B9E71">
            <w:pPr>
              <w:spacing w:after="0"/>
              <w:ind w:left="1134"/>
            </w:pPr>
            <w:r w:rsidRPr="002E4C44">
              <w:rPr>
                <w:i/>
                <w:iCs/>
              </w:rPr>
              <w:t>HR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E430E0" w:rsidRDefault="004F79D9" w14:paraId="2665B510" w14:textId="2BCA399B">
            <w:pPr>
              <w:spacing w:after="0"/>
            </w:pPr>
            <w:r>
              <w:t>Hermanto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E84B81" w:rsidRDefault="00E84B81" w14:paraId="26DFDCB0" w14:textId="2313AB2F">
            <w:pPr>
              <w:spacing w:after="0"/>
              <w:ind w:left="315" w:hanging="186"/>
            </w:pPr>
            <w:r>
              <w:t>75% Done</w:t>
            </w:r>
          </w:p>
        </w:tc>
      </w:tr>
      <w:tr w:rsidR="004F79D9" w:rsidTr="7287EBDB" w14:paraId="57D20D2C" w14:textId="77777777">
        <w:sdt>
          <w:sdtPr>
            <w:id w:val="189882295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="004F79D9" w:rsidP="008B3DE4" w:rsidRDefault="004F79D9" w14:paraId="2C366292" w14:textId="22334103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8B3DE4" w:rsidRDefault="004F79D9" w14:paraId="3D70497D" w14:textId="1682B86A">
            <w:pPr>
              <w:spacing w:after="0"/>
              <w:ind w:left="1134"/>
            </w:pPr>
            <w:r w:rsidRPr="002E4C44">
              <w:rPr>
                <w:i/>
                <w:iCs/>
              </w:rPr>
              <w:t>Inventory/Logistics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8B3DE4" w:rsidRDefault="004F79D9" w14:paraId="17C02112" w14:textId="2B0A58C1">
            <w:pPr>
              <w:spacing w:after="0"/>
            </w:pPr>
            <w:r>
              <w:t>Craig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8B3DE4" w:rsidRDefault="004F79D9" w14:paraId="40C16F27" w14:textId="77777777">
            <w:pPr>
              <w:spacing w:after="0"/>
            </w:pPr>
          </w:p>
        </w:tc>
      </w:tr>
      <w:tr w:rsidR="004F79D9" w:rsidTr="7287EBDB" w14:paraId="2A93B7D2" w14:textId="77777777">
        <w:trPr>
          <w:trHeight w:val="438"/>
        </w:trPr>
        <w:sdt>
          <w:sdtPr>
            <w:id w:val="2075305445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Pr="0050578E" w:rsidR="004F79D9" w:rsidP="008B3DE4" w:rsidRDefault="004F79D9" w14:paraId="18392ACD" w14:textId="13167371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331E55" w:rsidRDefault="004F79D9" w14:paraId="642BCAF2" w14:textId="57311850">
            <w:pPr>
              <w:spacing w:after="0"/>
              <w:ind w:left="1701"/>
            </w:pPr>
            <w:r w:rsidRPr="002E4C44">
              <w:rPr>
                <w:i/>
                <w:iCs/>
              </w:rPr>
              <w:t>Point of Sale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8B3DE4" w:rsidRDefault="004F79D9" w14:paraId="7F1582E6" w14:textId="3FC13FA4">
            <w:pPr>
              <w:spacing w:after="0"/>
            </w:pPr>
            <w:r>
              <w:t>David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8B3DE4" w:rsidRDefault="004F79D9" w14:paraId="774B9B5A" w14:textId="77777777">
            <w:pPr>
              <w:spacing w:after="0"/>
            </w:pPr>
          </w:p>
        </w:tc>
      </w:tr>
      <w:tr w:rsidR="004F79D9" w:rsidTr="7287EBDB" w14:paraId="72DFB89D" w14:textId="77777777">
        <w:sdt>
          <w:sdtPr>
            <w:id w:val="-2100561192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Pr="0050578E" w:rsidR="004F79D9" w:rsidP="008B3DE4" w:rsidRDefault="004F79D9" w14:paraId="063B68E2" w14:textId="4657DB97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331E55" w:rsidRDefault="004F79D9" w14:paraId="30334CB1" w14:textId="4D5AA1F7">
            <w:pPr>
              <w:spacing w:after="0"/>
              <w:ind w:left="1701"/>
            </w:pPr>
            <w:r w:rsidRPr="002E4C44">
              <w:rPr>
                <w:i/>
                <w:iCs/>
              </w:rPr>
              <w:t>Customer Relations Management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8B3DE4" w:rsidRDefault="004F79D9" w14:paraId="3B11EAAF" w14:textId="26D43306">
            <w:pPr>
              <w:spacing w:after="0"/>
            </w:pPr>
            <w:r>
              <w:t>Jordan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8B3DE4" w:rsidRDefault="004F79D9" w14:paraId="396500E2" w14:textId="77777777">
            <w:pPr>
              <w:spacing w:after="0"/>
            </w:pPr>
          </w:p>
        </w:tc>
      </w:tr>
      <w:tr w:rsidR="004F79D9" w:rsidTr="7287EBDB" w14:paraId="4B152B1F" w14:textId="77777777">
        <w:sdt>
          <w:sdtPr>
            <w:id w:val="1338121912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Pr="0050578E" w:rsidR="004F79D9" w:rsidP="008B3DE4" w:rsidRDefault="004F79D9" w14:paraId="49634628" w14:textId="742225C6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Pr="002E4C44" w:rsidR="004F79D9" w:rsidP="002E4C44" w:rsidRDefault="004F79D9" w14:paraId="008756B5" w14:textId="564CA4B4">
            <w:pPr>
              <w:spacing w:after="0"/>
              <w:ind w:left="2268"/>
              <w:rPr>
                <w:i/>
                <w:iCs/>
              </w:rPr>
            </w:pPr>
            <w:r w:rsidRPr="002E4C44">
              <w:rPr>
                <w:i/>
                <w:iCs/>
              </w:rPr>
              <w:t>Payroll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8B3DE4" w:rsidRDefault="004F79D9" w14:paraId="63161FFD" w14:textId="196D0294">
            <w:pPr>
              <w:spacing w:after="0"/>
            </w:pPr>
            <w:r>
              <w:t>Adam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8B3DE4" w:rsidRDefault="004F79D9" w14:paraId="62D61CA1" w14:textId="77777777">
            <w:pPr>
              <w:spacing w:after="0"/>
            </w:pPr>
          </w:p>
        </w:tc>
      </w:tr>
      <w:tr w:rsidR="004F79D9" w:rsidTr="7287EBDB" w14:paraId="04A7D1C1" w14:textId="77777777">
        <w:sdt>
          <w:sdtPr>
            <w:id w:val="615177588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Pr="0050578E" w:rsidR="004F79D9" w:rsidP="008B3DE4" w:rsidRDefault="004F79D9" w14:paraId="0ACE8264" w14:textId="555EFF58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Pr="002E4C44" w:rsidR="004F79D9" w:rsidP="002E4C44" w:rsidRDefault="004F79D9" w14:paraId="2F6CE5C2" w14:textId="2FED6FAB">
            <w:pPr>
              <w:spacing w:after="0"/>
              <w:ind w:left="2268"/>
              <w:rPr>
                <w:i/>
                <w:iCs/>
              </w:rPr>
            </w:pPr>
            <w:r w:rsidRPr="002E4C44">
              <w:rPr>
                <w:i/>
                <w:iCs/>
              </w:rPr>
              <w:t>Accounting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8B3DE4" w:rsidRDefault="004F79D9" w14:paraId="7FB71C7D" w14:textId="6702FEC4">
            <w:pPr>
              <w:spacing w:after="0"/>
            </w:pPr>
            <w:r>
              <w:t>Leigh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8B3DE4" w:rsidRDefault="004F79D9" w14:paraId="2ECCDF86" w14:textId="77777777">
            <w:pPr>
              <w:spacing w:after="0"/>
            </w:pPr>
          </w:p>
        </w:tc>
      </w:tr>
      <w:tr w:rsidR="004F79D9" w:rsidTr="7287EBDB" w14:paraId="721BB3B3" w14:textId="77777777">
        <w:sdt>
          <w:sdtPr>
            <w:id w:val="-1200241371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Pr="0050578E" w:rsidR="004F79D9" w:rsidP="008B3DE4" w:rsidRDefault="004F79D9" w14:paraId="3E72F661" w14:textId="00613869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Pr="00F168B4" w:rsidR="004F79D9" w:rsidP="00286E1F" w:rsidRDefault="004F79D9" w14:paraId="1D37B659" w14:textId="77777777">
            <w:pPr>
              <w:spacing w:after="0"/>
              <w:ind w:left="1701"/>
              <w:rPr>
                <w:b/>
                <w:bCs/>
              </w:rPr>
            </w:pPr>
            <w:r w:rsidRPr="00F168B4">
              <w:rPr>
                <w:b/>
                <w:bCs/>
              </w:rPr>
              <w:t>Website</w:t>
            </w:r>
          </w:p>
          <w:p w:rsidRPr="002E4C44" w:rsidR="004F79D9" w:rsidP="002E4C44" w:rsidRDefault="004F79D9" w14:paraId="5B62AA5F" w14:textId="7D5B2C00">
            <w:pPr>
              <w:spacing w:after="0"/>
              <w:ind w:left="2268"/>
              <w:rPr>
                <w:i/>
                <w:iCs/>
              </w:rPr>
            </w:pPr>
            <w:r w:rsidRPr="00F168B4">
              <w:rPr>
                <w:b/>
                <w:bCs/>
              </w:rPr>
              <w:t>Azure Infrastructure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8B3DE4" w:rsidRDefault="004F79D9" w14:paraId="732EF51F" w14:textId="6CA2CB6D">
            <w:pPr>
              <w:spacing w:after="0"/>
            </w:pPr>
            <w:r>
              <w:t>Leigh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8B3DE4" w:rsidRDefault="004F79D9" w14:paraId="6B7E94B4" w14:textId="77777777">
            <w:pPr>
              <w:spacing w:after="0"/>
            </w:pPr>
          </w:p>
        </w:tc>
      </w:tr>
      <w:tr w:rsidR="004F79D9" w:rsidTr="7287EBDB" w14:paraId="7A5110A0" w14:textId="77777777">
        <w:sdt>
          <w:sdtPr>
            <w:id w:val="2076159316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Pr="0050578E" w:rsidR="004F79D9" w:rsidP="008B3DE4" w:rsidRDefault="004F79D9" w14:paraId="6220050F" w14:textId="352E5968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Pr="002E4C44" w:rsidR="004F79D9" w:rsidP="002E4C44" w:rsidRDefault="004F79D9" w14:paraId="016EEC8A" w14:textId="6DA9E955">
            <w:pPr>
              <w:spacing w:after="0"/>
              <w:ind w:left="2268"/>
              <w:rPr>
                <w:i/>
                <w:iCs/>
              </w:rPr>
            </w:pPr>
            <w:r w:rsidRPr="00AC24F9">
              <w:rPr>
                <w:i/>
                <w:iCs/>
              </w:rPr>
              <w:t>IAAS/PAAS? Architecture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8B3DE4" w:rsidRDefault="004F79D9" w14:paraId="177526AD" w14:textId="23D6E024">
            <w:pPr>
              <w:spacing w:after="0"/>
            </w:pPr>
            <w:r>
              <w:t>Hermanto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8B3DE4" w:rsidRDefault="004A6013" w14:paraId="04598BB3" w14:textId="792B1B3F">
            <w:pPr>
              <w:spacing w:after="0"/>
            </w:pPr>
            <w:r>
              <w:t>75% Done. Need to document.</w:t>
            </w:r>
          </w:p>
        </w:tc>
      </w:tr>
      <w:tr w:rsidR="004F79D9" w:rsidTr="7287EBDB" w14:paraId="7A7354E7" w14:textId="77777777">
        <w:sdt>
          <w:sdtPr>
            <w:id w:val="271987577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Pr="0050578E" w:rsidR="004F79D9" w:rsidP="008B3DE4" w:rsidRDefault="004F79D9" w14:paraId="6019B5D4" w14:textId="54B4B0B9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Pr="002E4C44" w:rsidR="004F79D9" w:rsidP="002E4C44" w:rsidRDefault="004F79D9" w14:paraId="5561609A" w14:textId="5E685B58">
            <w:pPr>
              <w:spacing w:after="0"/>
              <w:ind w:left="2268"/>
              <w:rPr>
                <w:i/>
                <w:iCs/>
              </w:rPr>
            </w:pPr>
            <w:r w:rsidRPr="00AC24F9">
              <w:rPr>
                <w:i/>
                <w:iCs/>
              </w:rPr>
              <w:t>SQL Backend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8B3DE4" w:rsidRDefault="004F79D9" w14:paraId="13C3E4F1" w14:textId="65C9F8AE">
            <w:pPr>
              <w:spacing w:after="0"/>
            </w:pPr>
            <w:r>
              <w:t>Hermanto/Jordan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F4759E" w:rsidP="008B3DE4" w:rsidRDefault="00F4759E" w14:paraId="5B9EB622" w14:textId="04192297">
            <w:pPr>
              <w:spacing w:after="0"/>
            </w:pPr>
            <w:r>
              <w:t>75% Done.</w:t>
            </w:r>
          </w:p>
          <w:p w:rsidR="004F79D9" w:rsidP="008B3DE4" w:rsidRDefault="00C24F8E" w14:paraId="5D32A1BA" w14:textId="7CD39241">
            <w:pPr>
              <w:spacing w:after="0"/>
            </w:pPr>
            <w:r>
              <w:t>HR DB</w:t>
            </w:r>
            <w:r w:rsidR="00E677B4">
              <w:t xml:space="preserve"> c</w:t>
            </w:r>
            <w:r w:rsidR="004A6013">
              <w:t>reated</w:t>
            </w:r>
            <w:r w:rsidR="00E677B4">
              <w:t xml:space="preserve"> in VSP</w:t>
            </w:r>
            <w:r w:rsidR="004A6013">
              <w:t>. Need to document.</w:t>
            </w:r>
          </w:p>
        </w:tc>
      </w:tr>
      <w:tr w:rsidR="004F79D9" w:rsidTr="7287EBDB" w14:paraId="68768A99" w14:textId="77777777">
        <w:sdt>
          <w:sdtPr>
            <w:id w:val="-1453850318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Pr="0050578E" w:rsidR="004F79D9" w:rsidP="008B3DE4" w:rsidRDefault="004F79D9" w14:paraId="31C927F6" w14:textId="173018C7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Pr="002E4C44" w:rsidR="004F79D9" w:rsidP="002E4C44" w:rsidRDefault="004F79D9" w14:paraId="0D0EE6A1" w14:textId="14AB29AC">
            <w:pPr>
              <w:spacing w:after="0"/>
              <w:ind w:left="2268"/>
              <w:rPr>
                <w:i/>
                <w:iCs/>
              </w:rPr>
            </w:pPr>
            <w:r w:rsidRPr="005D0C70">
              <w:rPr>
                <w:b/>
                <w:bCs/>
              </w:rPr>
              <w:t>Financial reports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8B3DE4" w:rsidRDefault="004F79D9" w14:paraId="0FB2754C" w14:textId="3C88A5A2">
            <w:pPr>
              <w:spacing w:after="0"/>
            </w:pPr>
            <w:r>
              <w:t>Hermanto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8B3DE4" w:rsidRDefault="00C24F8E" w14:paraId="4C4AB109" w14:textId="14FD488F">
            <w:pPr>
              <w:spacing w:after="0"/>
            </w:pPr>
            <w:r>
              <w:t>50% Done. Will create 1 budget spreadsheet.</w:t>
            </w:r>
          </w:p>
        </w:tc>
      </w:tr>
      <w:tr w:rsidR="004F79D9" w:rsidTr="7287EBDB" w14:paraId="2C708D92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" w:type="dxa"/>
            <w:tcMar/>
          </w:tcPr>
          <w:p w:rsidRPr="0050578E" w:rsidR="004F79D9" w:rsidP="008B3DE4" w:rsidRDefault="004F79D9" w14:paraId="5555D6FF" w14:textId="2A655846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Pr="00F168B4" w:rsidR="004F79D9" w:rsidP="00286E1F" w:rsidRDefault="004F79D9" w14:paraId="5925E3C1" w14:textId="2C2E4570">
            <w:pPr>
              <w:spacing w:after="0"/>
              <w:ind w:left="1701"/>
              <w:rPr>
                <w:b/>
                <w:bCs/>
              </w:rPr>
            </w:pPr>
            <w:r>
              <w:t>Roles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8B3DE4" w:rsidRDefault="004F79D9" w14:paraId="1D9F4B44" w14:textId="062AB541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8B3DE4" w:rsidRDefault="004F79D9" w14:paraId="0317359E" w14:textId="77777777">
            <w:pPr>
              <w:spacing w:after="0"/>
            </w:pPr>
          </w:p>
        </w:tc>
      </w:tr>
      <w:tr w:rsidR="004F79D9" w:rsidTr="7287EBDB" w14:paraId="070E09C4" w14:textId="77777777">
        <w:sdt>
          <w:sdtPr>
            <w:id w:val="1592812004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Pr="0050578E" w:rsidR="004F79D9" w:rsidP="008B3DE4" w:rsidRDefault="004F79D9" w14:paraId="5D4C15DF" w14:textId="47E77921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Pr="00AC24F9" w:rsidR="004F79D9" w:rsidP="00F168B4" w:rsidRDefault="004F79D9" w14:paraId="4AF003BF" w14:textId="3CAD4FD5">
            <w:pPr>
              <w:spacing w:after="0"/>
              <w:ind w:left="2268"/>
              <w:rPr>
                <w:i/>
                <w:iCs/>
              </w:rPr>
            </w:pPr>
            <w:r>
              <w:t>Define roles for each member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8B3DE4" w:rsidRDefault="004F79D9" w14:paraId="74CC9A43" w14:textId="5FDC83FB">
            <w:pPr>
              <w:spacing w:after="0"/>
            </w:pPr>
            <w:r>
              <w:t>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8B3DE4" w:rsidRDefault="004F79D9" w14:paraId="68470169" w14:textId="77777777">
            <w:pPr>
              <w:spacing w:after="0"/>
            </w:pPr>
          </w:p>
        </w:tc>
      </w:tr>
      <w:tr w:rsidR="004F79D9" w:rsidTr="7287EBDB" w14:paraId="470A6A3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" w:type="dxa"/>
            <w:tcMar/>
          </w:tcPr>
          <w:p w:rsidRPr="0050578E" w:rsidR="004F79D9" w:rsidP="008B3DE4" w:rsidRDefault="004F79D9" w14:paraId="406E6BDC" w14:textId="225BB6C3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Pr="00AC24F9" w:rsidR="004F79D9" w:rsidP="00AC24F9" w:rsidRDefault="004F79D9" w14:paraId="672CB1CF" w14:textId="2F5C8488">
            <w:pPr>
              <w:spacing w:after="0"/>
              <w:ind w:left="2268"/>
              <w:rPr>
                <w:i/>
                <w:iCs/>
              </w:rPr>
            </w:pPr>
            <w:r>
              <w:t>Scopes and Limits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8B3DE4" w:rsidRDefault="004F79D9" w14:paraId="38AE38B4" w14:textId="59876929">
            <w:pPr>
              <w:spacing w:after="0"/>
            </w:pPr>
            <w:r>
              <w:t>Hermanto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8B3DE4" w:rsidRDefault="00DF57CC" w14:paraId="0EC21774" w14:textId="4D636F98">
            <w:pPr>
              <w:spacing w:after="0"/>
            </w:pPr>
            <w:r>
              <w:t>75% Done.</w:t>
            </w:r>
          </w:p>
        </w:tc>
      </w:tr>
      <w:tr w:rsidR="004F79D9" w:rsidTr="7287EBDB" w14:paraId="6C8FD27F" w14:textId="77777777">
        <w:sdt>
          <w:sdtPr>
            <w:id w:val="1974712696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Pr="0050578E" w:rsidR="004F79D9" w:rsidP="008B3DE4" w:rsidRDefault="004F79D9" w14:paraId="39AF92D7" w14:textId="17A45A5F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Pr="005D0C70" w:rsidR="004F79D9" w:rsidP="005D0C70" w:rsidRDefault="004F79D9" w14:paraId="1FA125FD" w14:textId="67EB57C4">
            <w:pPr>
              <w:spacing w:after="0"/>
              <w:ind w:left="1701"/>
              <w:rPr>
                <w:b/>
                <w:bCs/>
              </w:rPr>
            </w:pPr>
            <w:r>
              <w:t>Products/Deliverables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8B3DE4" w:rsidRDefault="004F79D9" w14:paraId="043B1343" w14:textId="4A92FA41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8B3DE4" w:rsidRDefault="004F79D9" w14:paraId="695E953A" w14:textId="77777777">
            <w:pPr>
              <w:spacing w:after="0"/>
            </w:pPr>
          </w:p>
        </w:tc>
      </w:tr>
      <w:tr w:rsidR="004F79D9" w:rsidTr="7287EBDB" w14:paraId="47489C5C" w14:textId="77777777">
        <w:sdt>
          <w:sdtPr>
            <w:id w:val="-901138536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="004F79D9" w:rsidP="008B3DE4" w:rsidRDefault="004F79D9" w14:paraId="6C78D072" w14:textId="58D0E6DD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EA77B5" w:rsidRDefault="004F79D9" w14:paraId="71E18625" w14:textId="61807C17">
            <w:pPr>
              <w:spacing w:after="0"/>
              <w:ind w:left="1701"/>
            </w:pPr>
            <w:r>
              <w:t>Scope creep – out of scope report.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8B3DE4" w:rsidRDefault="004F79D9" w14:paraId="73E42676" w14:textId="2C8CD1DA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8B3DE4" w:rsidRDefault="004F79D9" w14:paraId="12A461CC" w14:textId="77777777">
            <w:pPr>
              <w:spacing w:after="0"/>
            </w:pPr>
          </w:p>
        </w:tc>
      </w:tr>
      <w:tr w:rsidR="004F79D9" w:rsidTr="7287EBDB" w14:paraId="418D7FE6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" w:type="dxa"/>
            <w:tcMar/>
          </w:tcPr>
          <w:p w:rsidRPr="0050578E" w:rsidR="004F79D9" w:rsidP="008B3DE4" w:rsidRDefault="004F79D9" w14:paraId="52C08385" w14:textId="19257618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BC28B6" w:rsidRDefault="004F79D9" w14:paraId="3E82624E" w14:textId="4D50C081">
            <w:pPr>
              <w:spacing w:after="0"/>
              <w:ind w:left="1701"/>
            </w:pPr>
            <w:r>
              <w:t>Tools and Technologies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8B3DE4" w:rsidRDefault="004F79D9" w14:paraId="2B020DC6" w14:textId="0D3C9A71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8B3DE4" w:rsidRDefault="004F79D9" w14:paraId="08D72AB1" w14:textId="77777777">
            <w:pPr>
              <w:spacing w:after="0"/>
            </w:pPr>
          </w:p>
        </w:tc>
      </w:tr>
      <w:tr w:rsidR="004F79D9" w:rsidTr="7287EBDB" w14:paraId="71699A12" w14:textId="77777777">
        <w:sdt>
          <w:sdtPr>
            <w:id w:val="1542169721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="004F79D9" w:rsidP="008B3DE4" w:rsidRDefault="004F79D9" w14:paraId="25CB1962" w14:textId="1750D70D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EA77B5" w:rsidRDefault="004F79D9" w14:paraId="7B997A52" w14:textId="08A65BD4">
            <w:pPr>
              <w:spacing w:after="0"/>
              <w:ind w:left="1701"/>
            </w:pPr>
            <w:r>
              <w:t>Keep updating the tools document.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8B3DE4" w:rsidRDefault="004F79D9" w14:paraId="49F6A50F" w14:textId="711D9547">
            <w:pPr>
              <w:spacing w:after="0"/>
            </w:pPr>
            <w:r>
              <w:t>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8B3DE4" w:rsidRDefault="004F79D9" w14:paraId="1627014D" w14:textId="77777777">
            <w:pPr>
              <w:spacing w:after="0"/>
            </w:pPr>
          </w:p>
        </w:tc>
      </w:tr>
      <w:tr w:rsidR="004F79D9" w:rsidTr="7287EBDB" w14:paraId="19D9A58B" w14:textId="77777777">
        <w:sdt>
          <w:sdtPr>
            <w:id w:val="-2058149207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Pr="0050578E" w:rsidR="004F79D9" w:rsidP="008B3DE4" w:rsidRDefault="004F79D9" w14:paraId="2EE5E49A" w14:textId="79DB3E3D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C2032B" w:rsidRDefault="004F79D9" w14:paraId="447FA1A4" w14:textId="066D6EB6">
            <w:pPr>
              <w:spacing w:after="0"/>
              <w:ind w:left="1701"/>
            </w:pPr>
            <w:r>
              <w:t>Testing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8B3DE4" w:rsidRDefault="004F79D9" w14:paraId="6F68E52B" w14:textId="51AED5A5">
            <w:pPr>
              <w:spacing w:after="0"/>
            </w:pPr>
            <w:r>
              <w:t>Leigh/Hermanto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8B3DE4" w:rsidRDefault="00A829D8" w14:paraId="262CA599" w14:textId="3194CCAD">
            <w:pPr>
              <w:spacing w:after="0"/>
            </w:pPr>
            <w:r>
              <w:t>Status?</w:t>
            </w:r>
          </w:p>
        </w:tc>
      </w:tr>
      <w:tr w:rsidR="004F79D9" w:rsidTr="7287EBDB" w14:paraId="4FEB7F73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" w:type="dxa"/>
            <w:tcMar/>
          </w:tcPr>
          <w:p w:rsidRPr="0050578E" w:rsidR="004F79D9" w:rsidP="008B3DE4" w:rsidRDefault="004F79D9" w14:paraId="5B5856CD" w14:textId="3B47086A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B7184A" w:rsidRDefault="004F79D9" w14:paraId="6706E2E4" w14:textId="288AC543">
            <w:pPr>
              <w:spacing w:after="0"/>
              <w:ind w:left="1701"/>
            </w:pPr>
            <w:r>
              <w:t>Timeframe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8B3DE4" w:rsidRDefault="004F79D9" w14:paraId="0E3B3EAA" w14:textId="6EBE58A1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8B3DE4" w:rsidRDefault="004F79D9" w14:paraId="11DFC093" w14:textId="77777777">
            <w:pPr>
              <w:spacing w:after="0"/>
            </w:pPr>
          </w:p>
        </w:tc>
      </w:tr>
      <w:tr w:rsidR="004F79D9" w:rsidTr="7287EBDB" w14:paraId="5A12EE87" w14:textId="77777777">
        <w:sdt>
          <w:sdtPr>
            <w:id w:val="783627471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="004F79D9" w:rsidP="008B3DE4" w:rsidRDefault="004F79D9" w14:paraId="4B9DE3EF" w14:textId="6942E5EC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8B3DE4" w:rsidRDefault="004F79D9" w14:paraId="033E172D" w14:textId="581AF570">
            <w:pPr>
              <w:spacing w:after="0"/>
              <w:ind w:left="1134"/>
            </w:pPr>
            <w:r>
              <w:t>Complete a project plan for 6 weeks real time, and 10 weeks projected.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8B3DE4" w:rsidRDefault="004F79D9" w14:paraId="000BDA8A" w14:textId="1D46B643">
            <w:pPr>
              <w:spacing w:after="0"/>
            </w:pPr>
            <w:r>
              <w:t>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8B3DE4" w:rsidRDefault="004F79D9" w14:paraId="61CB94A8" w14:textId="77777777">
            <w:pPr>
              <w:spacing w:after="0"/>
            </w:pPr>
          </w:p>
        </w:tc>
      </w:tr>
      <w:tr w:rsidR="004F79D9" w:rsidTr="7287EBDB" w14:paraId="68905F17" w14:textId="77777777">
        <w:trPr>
          <w:trHeight w:val="48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" w:type="dxa"/>
            <w:tcMar/>
          </w:tcPr>
          <w:p w:rsidR="004F79D9" w:rsidP="008B3DE4" w:rsidRDefault="004F79D9" w14:paraId="37BFD870" w14:textId="275F5216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8B3DE4" w:rsidRDefault="004F79D9" w14:paraId="55DF113C" w14:textId="6D1B37ED">
            <w:pPr>
              <w:spacing w:after="0"/>
              <w:ind w:left="1701"/>
            </w:pPr>
            <w:r>
              <w:t>Risks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8B3DE4" w:rsidRDefault="004F79D9" w14:paraId="69A50EC0" w14:textId="0A335E79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8B3DE4" w:rsidRDefault="004F79D9" w14:paraId="7C33C16D" w14:textId="77777777">
            <w:pPr>
              <w:spacing w:after="0"/>
            </w:pPr>
          </w:p>
        </w:tc>
      </w:tr>
      <w:tr w:rsidR="004F79D9" w:rsidTr="7287EBDB" w14:paraId="1DE54E82" w14:textId="77777777">
        <w:sdt>
          <w:sdtPr>
            <w:id w:val="-252817408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="004F79D9" w:rsidP="008B3DE4" w:rsidRDefault="004F79D9" w14:paraId="4A3397A9" w14:textId="02A8E0EC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8B3DE4" w:rsidRDefault="004F79D9" w14:paraId="384E0BD5" w14:textId="3107DBD1">
            <w:pPr>
              <w:spacing w:after="0"/>
              <w:ind w:left="1134"/>
            </w:pPr>
            <w:r>
              <w:t>Table of risks and descriptions.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8B3DE4" w:rsidRDefault="004F79D9" w14:paraId="2528B143" w14:textId="1588B0BA">
            <w:pPr>
              <w:spacing w:after="0"/>
            </w:pPr>
            <w:r>
              <w:t>Jordan/David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8B3DE4" w:rsidRDefault="004F79D9" w14:paraId="25252ABD" w14:textId="77777777">
            <w:pPr>
              <w:spacing w:after="0"/>
            </w:pPr>
          </w:p>
        </w:tc>
      </w:tr>
      <w:tr w:rsidR="004F79D9" w:rsidTr="7287EBDB" w14:paraId="6895604C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" w:type="dxa"/>
            <w:tcMar/>
          </w:tcPr>
          <w:p w:rsidR="004F79D9" w:rsidP="008B3DE4" w:rsidRDefault="004F79D9" w14:paraId="70FAE9AC" w14:textId="75FBCCFE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8B3DE4" w:rsidRDefault="004F79D9" w14:paraId="64E35FFF" w14:textId="795C0641">
            <w:pPr>
              <w:spacing w:after="0"/>
              <w:ind w:left="1134"/>
            </w:pPr>
            <w:r>
              <w:t>Group processes and communications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8B3DE4" w:rsidRDefault="004F79D9" w14:paraId="01E6A4DD" w14:textId="17137B8E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8B3DE4" w:rsidRDefault="004F79D9" w14:paraId="084F62FE" w14:textId="77777777">
            <w:pPr>
              <w:spacing w:after="0"/>
            </w:pPr>
          </w:p>
        </w:tc>
      </w:tr>
      <w:tr w:rsidR="004F79D9" w:rsidTr="7287EBDB" w14:paraId="2A489673" w14:textId="77777777">
        <w:sdt>
          <w:sdtPr>
            <w:id w:val="194204109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Pr="0050578E" w:rsidR="004F79D9" w:rsidP="008B3DE4" w:rsidRDefault="004F79D9" w14:paraId="513ED2E1" w14:textId="7ED442D7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9A6218" w:rsidRDefault="004F79D9" w14:paraId="722CF3A0" w14:textId="5FC5B60B">
            <w:pPr>
              <w:spacing w:after="0"/>
              <w:ind w:left="1701"/>
            </w:pPr>
            <w:r>
              <w:t>1 paragraph minimum detailing meeting schedules, methods and behaviours.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8B3DE4" w:rsidRDefault="004F79D9" w14:paraId="418B44ED" w14:textId="3EE59D50">
            <w:pPr>
              <w:spacing w:after="0"/>
            </w:pPr>
            <w:r>
              <w:t>Adam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8B3DE4" w:rsidRDefault="004F79D9" w14:paraId="16DFFF0F" w14:textId="77777777">
            <w:pPr>
              <w:spacing w:after="0"/>
            </w:pPr>
          </w:p>
        </w:tc>
      </w:tr>
      <w:tr w:rsidR="004F79D9" w:rsidTr="7287EBDB" w14:paraId="39AD8F1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" w:type="dxa"/>
            <w:tcMar/>
          </w:tcPr>
          <w:p w:rsidR="004F79D9" w:rsidP="008B3DE4" w:rsidRDefault="004F79D9" w14:paraId="73C45D80" w14:textId="12F3FE14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8B3DE4" w:rsidRDefault="004F79D9" w14:paraId="4F43FEBF" w14:textId="7C444F5B">
            <w:pPr>
              <w:spacing w:after="0"/>
              <w:ind w:left="1134"/>
            </w:pPr>
            <w:r>
              <w:t>Skills and jobs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8B3DE4" w:rsidRDefault="004F79D9" w14:paraId="7E90B9FA" w14:textId="33846891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8B3DE4" w:rsidRDefault="004F79D9" w14:paraId="113BAECC" w14:textId="77777777">
            <w:pPr>
              <w:spacing w:after="0"/>
            </w:pPr>
          </w:p>
        </w:tc>
      </w:tr>
      <w:tr w:rsidR="004F79D9" w:rsidTr="7287EBDB" w14:paraId="66939C04" w14:textId="77777777">
        <w:sdt>
          <w:sdtPr>
            <w:id w:val="-1258285516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Pr="0050578E" w:rsidR="004F79D9" w:rsidP="008B3DE4" w:rsidRDefault="004F79D9" w14:paraId="7C7B8CEF" w14:textId="11D0CD5A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E222E5" w:rsidRDefault="004F79D9" w14:paraId="2ADAA9CE" w14:textId="0DA2DED9">
            <w:pPr>
              <w:spacing w:after="0"/>
              <w:ind w:left="1701"/>
            </w:pPr>
            <w:r>
              <w:t>Hire 4 people to work on the project. 4 position descriptions. Skill sets, qualifications, etc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E430E0" w:rsidRDefault="004F79D9" w14:paraId="3C4BD192" w14:textId="77777777">
            <w:pPr>
              <w:spacing w:after="0"/>
            </w:pPr>
            <w:r>
              <w:t>David/Leigh/Adam</w:t>
            </w:r>
          </w:p>
          <w:p w:rsidR="004F79D9" w:rsidP="008B3DE4" w:rsidRDefault="004F79D9" w14:paraId="21B11CC7" w14:textId="43B3A45B">
            <w:pPr>
              <w:spacing w:after="0"/>
            </w:pPr>
            <w:r>
              <w:t>Hermanto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8B3DE4" w:rsidRDefault="004F79D9" w14:paraId="22A9C913" w14:textId="77777777">
            <w:pPr>
              <w:spacing w:after="0"/>
            </w:pPr>
          </w:p>
        </w:tc>
      </w:tr>
      <w:tr w:rsidR="004F79D9" w:rsidTr="7287EBDB" w14:paraId="6908584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" w:type="dxa"/>
            <w:tcMar/>
          </w:tcPr>
          <w:p w:rsidR="004F79D9" w:rsidP="008B3DE4" w:rsidRDefault="004F79D9" w14:paraId="1E78AA47" w14:textId="7816D3A6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8B3DE4" w:rsidRDefault="004F79D9" w14:paraId="16293346" w14:textId="53479177">
            <w:pPr>
              <w:spacing w:after="0"/>
              <w:ind w:left="1134"/>
            </w:pPr>
            <w:r>
              <w:t>Feedback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8B3DE4" w:rsidRDefault="004F79D9" w14:paraId="45A0B0DD" w14:textId="110E799E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8B3DE4" w:rsidRDefault="004F79D9" w14:paraId="40ADDD1C" w14:textId="77777777">
            <w:pPr>
              <w:spacing w:after="0"/>
            </w:pPr>
          </w:p>
        </w:tc>
      </w:tr>
      <w:tr w:rsidR="004F79D9" w:rsidTr="7287EBDB" w14:paraId="2D675128" w14:textId="77777777">
        <w:sdt>
          <w:sdtPr>
            <w:id w:val="-700622923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Pr="0050578E" w:rsidR="004F79D9" w:rsidP="008B3DE4" w:rsidRDefault="00C96F5F" w14:paraId="2B0852C1" w14:textId="403620AB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EF7C38" w:rsidRDefault="004F79D9" w14:paraId="7D281549" w14:textId="77777777">
            <w:pPr>
              <w:ind w:left="1134"/>
            </w:pPr>
            <w:r>
              <w:t>Sparkplus</w:t>
            </w:r>
          </w:p>
          <w:p w:rsidR="004F79D9" w:rsidP="00DB48AC" w:rsidRDefault="004F79D9" w14:paraId="795B865C" w14:textId="05C58969">
            <w:pPr>
              <w:spacing w:after="0"/>
              <w:ind w:left="1701"/>
            </w:pPr>
            <w:r>
              <w:t>Anthony said this opens next week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8B3DE4" w:rsidRDefault="004F79D9" w14:paraId="473E65DE" w14:textId="0635263D">
            <w:pPr>
              <w:spacing w:after="0"/>
            </w:pPr>
            <w:r>
              <w:t>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8B3DE4" w:rsidRDefault="004F79D9" w14:paraId="3FD6C599" w14:textId="77777777">
            <w:pPr>
              <w:spacing w:after="0"/>
            </w:pPr>
          </w:p>
        </w:tc>
      </w:tr>
      <w:tr w:rsidR="004F79D9" w:rsidTr="7287EBDB" w14:paraId="01F107AC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" w:type="dxa"/>
            <w:tcMar/>
          </w:tcPr>
          <w:p w:rsidR="004F79D9" w:rsidP="00E430E0" w:rsidRDefault="004F79D9" w14:paraId="6DAD4784" w14:textId="4350044F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8B3DE4" w:rsidRDefault="004F79D9" w14:paraId="2B9D8838" w14:textId="2645D5B5">
            <w:pPr>
              <w:pStyle w:val="Heading3"/>
              <w:outlineLvl w:val="2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E430E0" w:rsidRDefault="004F79D9" w14:paraId="557F8A29" w14:textId="40294CBF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E430E0" w:rsidRDefault="004F79D9" w14:paraId="18E41B1E" w14:textId="77777777">
            <w:pPr>
              <w:spacing w:after="0"/>
            </w:pPr>
          </w:p>
        </w:tc>
      </w:tr>
      <w:tr w:rsidR="004F79D9" w:rsidTr="7287EBDB" w14:paraId="0188FA44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" w:type="dxa"/>
            <w:tcMar/>
          </w:tcPr>
          <w:p w:rsidR="004F79D9" w:rsidP="00E430E0" w:rsidRDefault="004F79D9" w14:paraId="7B1A28C0" w14:textId="79194E7B">
            <w:pPr>
              <w:spacing w:after="0"/>
            </w:pPr>
          </w:p>
        </w:tc>
        <w:sdt>
          <w:sdtPr>
            <w:id w:val="-648279228"/>
            <w:placeholder>
              <w:docPart w:val="7FD820735EA048E4B7745C041EF97BD9"/>
            </w:placeholder>
            <w15:appearance w15:val="hidden"/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800" w:type="dxa"/>
                <w:tcMar/>
              </w:tcPr>
              <w:p w:rsidR="004F79D9" w:rsidP="5B39400F" w:rsidRDefault="004F79D9" w14:paraId="359A537F" w14:textId="3CD13E44">
                <w:pPr>
                  <w:pStyle w:val="ListParagraph"/>
                  <w:numPr>
                    <w:ilvl w:val="1"/>
                    <w:numId w:val="2"/>
                  </w:numPr>
                </w:pPr>
                <w:r>
                  <w:t>Group Reflection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E430E0" w:rsidRDefault="004F79D9" w14:paraId="7C8211D0" w14:textId="16AC9B6B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E430E0" w:rsidRDefault="004F79D9" w14:paraId="24F2613C" w14:textId="77777777">
            <w:pPr>
              <w:spacing w:after="0"/>
            </w:pPr>
          </w:p>
        </w:tc>
      </w:tr>
      <w:tr w:rsidR="004F79D9" w:rsidTr="7287EBDB" w14:paraId="58A90081" w14:textId="77777777">
        <w:sdt>
          <w:sdtPr>
            <w:id w:val="913427805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="004F79D9" w:rsidP="00E430E0" w:rsidRDefault="004F79D9" w14:paraId="00793AFC" w14:textId="69FFAAD3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8B3DE4" w:rsidRDefault="004F79D9" w14:paraId="45D89336" w14:textId="65781862">
            <w:pPr>
              <w:pStyle w:val="Heading3"/>
              <w:outlineLvl w:val="2"/>
            </w:pPr>
            <w:r>
              <w:t>Each member to contribute 200 words about the group.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E430E0" w:rsidRDefault="004F79D9" w14:paraId="20946B44" w14:textId="4B4C46C3">
            <w:pPr>
              <w:spacing w:after="0"/>
            </w:pPr>
            <w:r>
              <w:t>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E430E0" w:rsidRDefault="004F79D9" w14:paraId="78E3DD2D" w14:textId="77777777">
            <w:pPr>
              <w:spacing w:after="0"/>
            </w:pPr>
          </w:p>
        </w:tc>
      </w:tr>
      <w:tr w:rsidR="004F79D9" w:rsidTr="7287EBDB" w14:paraId="6D310614" w14:textId="77777777">
        <w:sdt>
          <w:sdtPr>
            <w:id w:val="-1112272848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="004F79D9" w:rsidP="00E430E0" w:rsidRDefault="004F79D9" w14:paraId="34F29104" w14:textId="1D25EE27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710CAA" w:rsidRDefault="004F79D9" w14:paraId="58B220AA" w14:textId="29E78740">
            <w:pPr>
              <w:spacing w:after="0"/>
              <w:ind w:left="1134"/>
            </w:pPr>
            <w:r>
              <w:t>Group to contribute 400 words.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E430E0" w:rsidRDefault="004F79D9" w14:paraId="449C0E45" w14:textId="7EA1A1AD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E430E0" w:rsidRDefault="004F79D9" w14:paraId="31DC5837" w14:textId="77777777">
            <w:pPr>
              <w:spacing w:after="0"/>
            </w:pPr>
          </w:p>
        </w:tc>
      </w:tr>
      <w:tr w:rsidR="004F79D9" w:rsidTr="7287EBDB" w14:paraId="369E9492" w14:textId="77777777">
        <w:sdt>
          <w:sdtPr>
            <w:id w:val="1904952507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="004F79D9" w:rsidP="00E430E0" w:rsidRDefault="004F79D9" w14:paraId="12563DB8" w14:textId="0E49E936">
                <w:pPr>
                  <w:spacing w:after="0"/>
                  <w:rPr>
                    <w:rFonts w:ascii="MS Gothic" w:hAnsi="MS Gothic" w:eastAsia="MS Gothic"/>
                  </w:rPr>
                </w:pPr>
                <w:r>
                  <w:rPr>
                    <w:rFonts w:ascii="Wingdings" w:hAnsi="Wingdings" w:eastAsia="Wingdings" w:cs="Wingdings"/>
                  </w:rPr>
                  <w:t>ü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162EFD" w:rsidP="00E430E0" w:rsidRDefault="004F79D9" w14:paraId="248E76B7" w14:textId="77777777">
            <w:pPr>
              <w:spacing w:after="0"/>
              <w:ind w:left="720"/>
              <w:rPr>
                <w:rStyle w:val="IntenseEmphasis"/>
              </w:rPr>
            </w:pPr>
            <w:r w:rsidRPr="008321D1">
              <w:rPr>
                <w:rStyle w:val="IntenseEmphasis"/>
              </w:rPr>
              <w:t xml:space="preserve">Draft </w:t>
            </w:r>
            <w:r w:rsidRPr="002D24C6">
              <w:rPr>
                <w:rStyle w:val="IntenseEmphasis"/>
              </w:rPr>
              <w:t>Presentation</w:t>
            </w:r>
          </w:p>
          <w:p w:rsidR="004F79D9" w:rsidP="00E430E0" w:rsidRDefault="004F79D9" w14:paraId="118A73E5" w14:textId="2FA8A8F8">
            <w:pPr>
              <w:spacing w:after="0"/>
              <w:ind w:left="72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E430E0" w:rsidRDefault="00162EFD" w14:paraId="078CC693" w14:textId="071DACE3">
            <w:pPr>
              <w:spacing w:after="0"/>
            </w:pPr>
            <w:r>
              <w:t>David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E430E0" w:rsidRDefault="004F79D9" w14:paraId="3EAAB996" w14:textId="2CE416AA">
            <w:pPr>
              <w:spacing w:after="0"/>
            </w:pPr>
          </w:p>
        </w:tc>
      </w:tr>
      <w:tr w:rsidR="004F79D9" w:rsidTr="7287EBDB" w14:paraId="66EC0FB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" w:type="dxa"/>
            <w:tcMar/>
          </w:tcPr>
          <w:p w:rsidR="004F79D9" w:rsidP="00E430E0" w:rsidRDefault="004F79D9" w14:paraId="33138BE8" w14:textId="07393980">
            <w:pPr>
              <w:spacing w:after="0"/>
              <w:rPr>
                <w:rFonts w:ascii="MS Gothic" w:hAnsi="MS Gothic" w:eastAsia="MS Gothic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162EFD" w:rsidRDefault="00162EFD" w14:paraId="0FEB0F43" w14:textId="559EB2E1">
            <w:pPr>
              <w:spacing w:after="0"/>
              <w:ind w:firstLine="700"/>
            </w:pPr>
            <w:r w:rsidRPr="00162EFD">
              <w:rPr>
                <w:rStyle w:val="IntenseEmphasis"/>
              </w:rPr>
              <w:t>Final Presentation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E430E0" w:rsidRDefault="00C96F5F" w14:paraId="47B537DC" w14:textId="41856C37">
            <w:pPr>
              <w:spacing w:after="0"/>
            </w:pPr>
            <w:r>
              <w:t>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E430E0" w:rsidRDefault="004F79D9" w14:paraId="0E2CC772" w14:textId="0BF1DB2F">
            <w:pPr>
              <w:spacing w:after="0"/>
            </w:pPr>
          </w:p>
        </w:tc>
      </w:tr>
      <w:tr w:rsidR="004F79D9" w:rsidTr="7287EBDB" w14:paraId="5B490EFB" w14:textId="77777777">
        <w:sdt>
          <w:sdtPr>
            <w:id w:val="-133719441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="004F79D9" w:rsidP="00E430E0" w:rsidRDefault="00C96F5F" w14:paraId="25085EAE" w14:textId="5DC34E53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Pr="00C96F5F" w:rsidR="004F79D9" w:rsidP="00A92556" w:rsidRDefault="004F79D9" w14:paraId="4D250BB5" w14:textId="73202536">
            <w:pPr>
              <w:ind w:left="1134"/>
            </w:pPr>
            <w:r w:rsidRPr="00C96F5F">
              <w:t>Each member to contribute to presentation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E430E0" w:rsidRDefault="004F79D9" w14:paraId="213EF812" w14:textId="497B03E7">
            <w:pPr>
              <w:spacing w:after="0"/>
            </w:pPr>
            <w:r>
              <w:t>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E430E0" w:rsidRDefault="004F79D9" w14:paraId="07BF91CD" w14:textId="77777777">
            <w:pPr>
              <w:spacing w:after="0"/>
            </w:pPr>
          </w:p>
        </w:tc>
      </w:tr>
      <w:tr w:rsidR="004F79D9" w:rsidTr="7287EBDB" w14:paraId="695D7A79" w14:textId="77777777">
        <w:sdt>
          <w:sdtPr>
            <w:id w:val="-1973198326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38" w:type="dxa"/>
                <w:tcMar/>
              </w:tcPr>
              <w:p w:rsidR="004F79D9" w:rsidP="00E430E0" w:rsidRDefault="004F79D9" w14:paraId="482ADB71" w14:textId="30C7E72E">
                <w:pPr>
                  <w:spacing w:after="0"/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tc>
          </w:sdtContent>
        </w:sdt>
        <w:sdt>
          <w:sdtPr>
            <w:id w:val="773135611"/>
            <w:placeholder>
              <w:docPart w:val="0590FB173C634D02A918E57ABF2719E8"/>
            </w:placeholder>
            <w15:appearance w15:val="hidden"/>
          </w:sdtPr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800" w:type="dxa"/>
                <w:tcMar/>
              </w:tcPr>
              <w:p w:rsidR="004F79D9" w:rsidP="00A829D8" w:rsidRDefault="004F79D9" w14:paraId="2F3167C7" w14:textId="0991FBA7">
                <w:pPr>
                  <w:ind w:left="1134" w:hanging="362"/>
                </w:pPr>
                <w:r w:rsidRPr="001D5381">
                  <w:rPr>
                    <w:rStyle w:val="IntenseEmphasis"/>
                  </w:rPr>
                  <w:t>Questions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E430E0" w:rsidRDefault="004F79D9" w14:paraId="15671317" w14:textId="5CBD2617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E430E0" w:rsidRDefault="004F79D9" w14:paraId="2E540C02" w14:textId="6599EA44">
            <w:pPr>
              <w:spacing w:after="0"/>
            </w:pPr>
          </w:p>
        </w:tc>
      </w:tr>
      <w:tr w:rsidR="004F79D9" w:rsidTr="7287EBDB" w14:paraId="563F7BA4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" w:type="dxa"/>
            <w:tcMar/>
          </w:tcPr>
          <w:p w:rsidR="004F79D9" w:rsidP="00E430E0" w:rsidRDefault="004F79D9" w14:paraId="047C1DC4" w14:textId="03AF147A">
            <w:pPr>
              <w:spacing w:after="0"/>
              <w:rPr>
                <w:rFonts w:ascii="MS Gothic" w:hAnsi="MS Gothic" w:eastAsia="MS Gothic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D50B96" w:rsidRDefault="004F79D9" w14:paraId="288E91F1" w14:textId="6EB1366D">
            <w:pPr>
              <w:pStyle w:val="Heading3"/>
              <w:outlineLvl w:val="2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E430E0" w:rsidRDefault="004F79D9" w14:paraId="008184B3" w14:textId="1F81F6F3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E430E0" w:rsidRDefault="004F79D9" w14:paraId="03CC78B5" w14:textId="20F27B5D">
            <w:pPr>
              <w:spacing w:after="0"/>
            </w:pPr>
          </w:p>
        </w:tc>
      </w:tr>
      <w:tr w:rsidR="004F79D9" w:rsidTr="7287EBDB" w14:paraId="53C852A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" w:type="dxa"/>
            <w:tcMar/>
          </w:tcPr>
          <w:p w:rsidR="004F79D9" w:rsidP="00E430E0" w:rsidRDefault="004F79D9" w14:paraId="41F0DE31" w14:textId="3F7754B2">
            <w:pPr>
              <w:spacing w:after="0"/>
              <w:rPr>
                <w:rFonts w:ascii="MS Gothic" w:hAnsi="MS Gothic" w:eastAsia="MS Gothic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Pr="009304E2" w:rsidR="004F79D9" w:rsidP="00B15797" w:rsidRDefault="004F79D9" w14:paraId="5088E3C7" w14:textId="5FF91883">
            <w:pPr>
              <w:spacing w:after="0"/>
              <w:ind w:left="1134"/>
              <w:rPr>
                <w:strike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E430E0" w:rsidRDefault="004F79D9" w14:paraId="2E972B4D" w14:textId="722E5059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E430E0" w:rsidRDefault="004F79D9" w14:paraId="7864F2EC" w14:textId="75CD62B6">
            <w:pPr>
              <w:spacing w:after="0"/>
            </w:pPr>
          </w:p>
        </w:tc>
      </w:tr>
      <w:tr w:rsidR="004F79D9" w:rsidTr="7287EBDB" w14:paraId="0F21E0EB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" w:type="dxa"/>
            <w:tcMar/>
          </w:tcPr>
          <w:p w:rsidR="004F79D9" w:rsidP="00B15797" w:rsidRDefault="004F79D9" w14:paraId="454EDD96" w14:textId="2DD3492D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Pr="009304E2" w:rsidR="004F79D9" w:rsidP="00B15797" w:rsidRDefault="004F79D9" w14:paraId="7D979589" w14:textId="1DAB00DE">
            <w:pPr>
              <w:spacing w:after="0"/>
              <w:ind w:left="1134"/>
              <w:rPr>
                <w:strike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B15797" w:rsidRDefault="004F79D9" w14:paraId="3B50A500" w14:textId="444CFCFF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B15797" w:rsidRDefault="004F79D9" w14:paraId="1FD6D123" w14:textId="58928CE4">
            <w:pPr>
              <w:spacing w:after="0"/>
            </w:pPr>
          </w:p>
        </w:tc>
      </w:tr>
      <w:tr w:rsidR="004F79D9" w:rsidTr="7287EBDB" w14:paraId="340077A3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" w:type="dxa"/>
            <w:tcMar/>
          </w:tcPr>
          <w:p w:rsidR="004F79D9" w:rsidP="009E53BE" w:rsidRDefault="004F79D9" w14:paraId="28396E89" w14:textId="28C49FC1">
            <w:pPr>
              <w:spacing w:after="0"/>
              <w:rPr>
                <w:rFonts w:ascii="MS Gothic" w:hAnsi="MS Gothic" w:eastAsia="MS Gothic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9E53BE" w:rsidRDefault="004F79D9" w14:paraId="3E523C43" w14:textId="1A3164FD">
            <w:pPr>
              <w:pStyle w:val="Heading3"/>
              <w:outlineLvl w:val="2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9E53BE" w:rsidRDefault="004F79D9" w14:paraId="73DE9C8B" w14:textId="73FC0863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9E53BE" w:rsidRDefault="004F79D9" w14:paraId="3E288844" w14:textId="26DAACEF">
            <w:pPr>
              <w:spacing w:after="0"/>
            </w:pPr>
          </w:p>
        </w:tc>
      </w:tr>
      <w:tr w:rsidR="004F79D9" w:rsidTr="7287EBDB" w14:paraId="198A7F0A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8" w:type="dxa"/>
            <w:tcMar/>
          </w:tcPr>
          <w:p w:rsidR="004F79D9" w:rsidP="00B15797" w:rsidRDefault="004F79D9" w14:paraId="55749B41" w14:textId="77777777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00" w:type="dxa"/>
            <w:tcMar/>
          </w:tcPr>
          <w:p w:rsidR="004F79D9" w:rsidP="00B15797" w:rsidRDefault="004F79D9" w14:paraId="7574F968" w14:textId="77777777">
            <w:pPr>
              <w:spacing w:after="0"/>
              <w:ind w:left="1134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3" w:type="dxa"/>
            <w:tcMar/>
          </w:tcPr>
          <w:p w:rsidR="004F79D9" w:rsidP="00B15797" w:rsidRDefault="004F79D9" w14:paraId="23910118" w14:textId="77777777">
            <w:pPr>
              <w:spacing w:after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4" w:type="dxa"/>
            <w:tcMar/>
          </w:tcPr>
          <w:p w:rsidR="004F79D9" w:rsidP="00B15797" w:rsidRDefault="004F79D9" w14:paraId="0CE3C85E" w14:textId="77777777">
            <w:pPr>
              <w:spacing w:after="0"/>
            </w:pPr>
          </w:p>
        </w:tc>
      </w:tr>
    </w:tbl>
    <w:p w:rsidR="00D85460" w:rsidRDefault="006463BE" w14:paraId="7CB68026" w14:textId="77777777">
      <w:pPr>
        <w:pStyle w:val="Heading2"/>
      </w:pPr>
      <w:r>
        <w:t>Other Information</w:t>
      </w:r>
    </w:p>
    <w:p w:rsidR="00D85460" w:rsidRDefault="006463BE" w14:paraId="005F2D37" w14:textId="77777777">
      <w:r>
        <w:t xml:space="preserve">Observers </w:t>
      </w:r>
      <w:sdt>
        <w:sdtPr>
          <w:id w:val="-984927467"/>
          <w:placeholder>
            <w:docPart w:val="8A734AA068EC4B9394DA121DE27F1115"/>
          </w:placeholder>
          <w:showingPlcHdr/>
          <w15:appearance w15:val="hidden"/>
        </w:sdtPr>
        <w:sdtEndPr/>
        <w:sdtContent>
          <w:r>
            <w:t>[Observers]</w:t>
          </w:r>
        </w:sdtContent>
      </w:sdt>
    </w:p>
    <w:p w:rsidR="00D85460" w:rsidRDefault="006463BE" w14:paraId="5E5650C0" w14:textId="77777777">
      <w:r>
        <w:t xml:space="preserve">Resources </w:t>
      </w:r>
      <w:sdt>
        <w:sdtPr>
          <w:id w:val="-329751391"/>
          <w:placeholder>
            <w:docPart w:val="185964FE854A4B72A64B4F48D16D1A60"/>
          </w:placeholder>
          <w:showingPlcHdr/>
          <w15:appearance w15:val="hidden"/>
        </w:sdtPr>
        <w:sdtEndPr/>
        <w:sdtContent>
          <w:r>
            <w:t>[Resources]</w:t>
          </w:r>
        </w:sdtContent>
      </w:sdt>
    </w:p>
    <w:p w:rsidR="00D85460" w:rsidRDefault="006463BE" w14:paraId="3064B151" w14:textId="77777777">
      <w:r>
        <w:t xml:space="preserve">Special notes </w:t>
      </w:r>
      <w:sdt>
        <w:sdtPr>
          <w:id w:val="-1074665517"/>
          <w:placeholder>
            <w:docPart w:val="10433F45CC1F40419563DA3EFE3396A1"/>
          </w:placeholder>
          <w:showingPlcHdr/>
          <w15:appearance w15:val="hidden"/>
        </w:sdtPr>
        <w:sdtEndPr/>
        <w:sdtContent>
          <w:r>
            <w:t>[Special notes]</w:t>
          </w:r>
        </w:sdtContent>
      </w:sdt>
    </w:p>
    <w:sectPr w:rsidR="00D85460">
      <w:footerReference w:type="default" r:id="rId10"/>
      <w:pgSz w:w="12240" w:h="15840" w:orient="portrait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450B" w:rsidRDefault="0049450B" w14:paraId="27D48B95" w14:textId="77777777">
      <w:r>
        <w:separator/>
      </w:r>
    </w:p>
  </w:endnote>
  <w:endnote w:type="continuationSeparator" w:id="0">
    <w:p w:rsidR="0049450B" w:rsidRDefault="0049450B" w14:paraId="142A8326" w14:textId="77777777">
      <w:r>
        <w:continuationSeparator/>
      </w:r>
    </w:p>
  </w:endnote>
  <w:endnote w:type="continuationNotice" w:id="1">
    <w:p w:rsidR="001D0D44" w:rsidRDefault="001D0D44" w14:paraId="2365CA9A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5460" w:rsidRDefault="006463BE" w14:paraId="71B271AC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450B" w:rsidRDefault="0049450B" w14:paraId="36BE3A1F" w14:textId="77777777">
      <w:r>
        <w:separator/>
      </w:r>
    </w:p>
  </w:footnote>
  <w:footnote w:type="continuationSeparator" w:id="0">
    <w:p w:rsidR="0049450B" w:rsidRDefault="0049450B" w14:paraId="38264A24" w14:textId="77777777">
      <w:r>
        <w:continuationSeparator/>
      </w:r>
    </w:p>
  </w:footnote>
  <w:footnote w:type="continuationNotice" w:id="1">
    <w:p w:rsidR="001D0D44" w:rsidRDefault="001D0D44" w14:paraId="343E457F" w14:textId="77777777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CD37"/>
    <w:multiLevelType w:val="hybridMultilevel"/>
    <w:tmpl w:val="EF2C2244"/>
    <w:lvl w:ilvl="0" w:tplc="DFFC6C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2E1CE6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EC96F3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AAE2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24C4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46F1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54F4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CA9B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788F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1142633"/>
    <w:multiLevelType w:val="hybridMultilevel"/>
    <w:tmpl w:val="F198D826"/>
    <w:lvl w:ilvl="0" w:tplc="ED2C55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5C5B06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8988AC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5C7F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8CC2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4CB1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8643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0618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862C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64076114">
    <w:abstractNumId w:val="1"/>
  </w:num>
  <w:num w:numId="2" w16cid:durableId="163324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ttachedTemplate r:id="rId1"/>
  <w:trackRevisions w:val="false"/>
  <w:defaultTabStop w:val="56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41"/>
    <w:rsid w:val="00002ABC"/>
    <w:rsid w:val="00030358"/>
    <w:rsid w:val="00042595"/>
    <w:rsid w:val="00050693"/>
    <w:rsid w:val="00060DD9"/>
    <w:rsid w:val="000805C0"/>
    <w:rsid w:val="00083FE7"/>
    <w:rsid w:val="000868B0"/>
    <w:rsid w:val="000D0770"/>
    <w:rsid w:val="000D12C9"/>
    <w:rsid w:val="000D3CFD"/>
    <w:rsid w:val="000E2ED3"/>
    <w:rsid w:val="000F3071"/>
    <w:rsid w:val="001069FB"/>
    <w:rsid w:val="00107F1B"/>
    <w:rsid w:val="001233C8"/>
    <w:rsid w:val="001513AA"/>
    <w:rsid w:val="00162EFD"/>
    <w:rsid w:val="0018752B"/>
    <w:rsid w:val="00193F8E"/>
    <w:rsid w:val="001D0D44"/>
    <w:rsid w:val="001D5381"/>
    <w:rsid w:val="002257C8"/>
    <w:rsid w:val="00226824"/>
    <w:rsid w:val="00286E1F"/>
    <w:rsid w:val="002B0DCF"/>
    <w:rsid w:val="002C7DAF"/>
    <w:rsid w:val="002D24C6"/>
    <w:rsid w:val="002E4C44"/>
    <w:rsid w:val="00330AA3"/>
    <w:rsid w:val="00331E55"/>
    <w:rsid w:val="0035070F"/>
    <w:rsid w:val="00357AB7"/>
    <w:rsid w:val="003902C6"/>
    <w:rsid w:val="003B7538"/>
    <w:rsid w:val="003E66C5"/>
    <w:rsid w:val="00405166"/>
    <w:rsid w:val="00445E3C"/>
    <w:rsid w:val="00453850"/>
    <w:rsid w:val="0046015B"/>
    <w:rsid w:val="0049450B"/>
    <w:rsid w:val="004A0327"/>
    <w:rsid w:val="004A5948"/>
    <w:rsid w:val="004A6013"/>
    <w:rsid w:val="004F79D9"/>
    <w:rsid w:val="00514786"/>
    <w:rsid w:val="0052594F"/>
    <w:rsid w:val="00546344"/>
    <w:rsid w:val="00551049"/>
    <w:rsid w:val="00563379"/>
    <w:rsid w:val="005717A0"/>
    <w:rsid w:val="0059060D"/>
    <w:rsid w:val="00592C0C"/>
    <w:rsid w:val="005C7C60"/>
    <w:rsid w:val="005D0C70"/>
    <w:rsid w:val="005F38CB"/>
    <w:rsid w:val="006463BE"/>
    <w:rsid w:val="00657C07"/>
    <w:rsid w:val="00674B64"/>
    <w:rsid w:val="006A60F1"/>
    <w:rsid w:val="006B5479"/>
    <w:rsid w:val="006F11F6"/>
    <w:rsid w:val="007052DB"/>
    <w:rsid w:val="00710CAA"/>
    <w:rsid w:val="00713508"/>
    <w:rsid w:val="00755E9C"/>
    <w:rsid w:val="00781525"/>
    <w:rsid w:val="007C3EC6"/>
    <w:rsid w:val="007F0905"/>
    <w:rsid w:val="007F2859"/>
    <w:rsid w:val="00812ED7"/>
    <w:rsid w:val="00822883"/>
    <w:rsid w:val="008321D1"/>
    <w:rsid w:val="00863C56"/>
    <w:rsid w:val="008B3DE4"/>
    <w:rsid w:val="008C1390"/>
    <w:rsid w:val="008C31BE"/>
    <w:rsid w:val="00901998"/>
    <w:rsid w:val="009304E2"/>
    <w:rsid w:val="00932999"/>
    <w:rsid w:val="00951B24"/>
    <w:rsid w:val="00961675"/>
    <w:rsid w:val="009A6218"/>
    <w:rsid w:val="009D57E1"/>
    <w:rsid w:val="009E3B13"/>
    <w:rsid w:val="00A252FA"/>
    <w:rsid w:val="00A40377"/>
    <w:rsid w:val="00A829D8"/>
    <w:rsid w:val="00A92556"/>
    <w:rsid w:val="00AC24F9"/>
    <w:rsid w:val="00AD1D24"/>
    <w:rsid w:val="00AD6BC1"/>
    <w:rsid w:val="00B1461E"/>
    <w:rsid w:val="00B15797"/>
    <w:rsid w:val="00B606EE"/>
    <w:rsid w:val="00B7184A"/>
    <w:rsid w:val="00B7499F"/>
    <w:rsid w:val="00BB5B53"/>
    <w:rsid w:val="00BB5B74"/>
    <w:rsid w:val="00BC28B6"/>
    <w:rsid w:val="00BC445A"/>
    <w:rsid w:val="00BE6741"/>
    <w:rsid w:val="00C2032B"/>
    <w:rsid w:val="00C23B02"/>
    <w:rsid w:val="00C24F8E"/>
    <w:rsid w:val="00C374B4"/>
    <w:rsid w:val="00C700C5"/>
    <w:rsid w:val="00C70D89"/>
    <w:rsid w:val="00C74B3D"/>
    <w:rsid w:val="00C96F5F"/>
    <w:rsid w:val="00CC62D8"/>
    <w:rsid w:val="00CD3337"/>
    <w:rsid w:val="00D11D38"/>
    <w:rsid w:val="00D508F0"/>
    <w:rsid w:val="00D50B96"/>
    <w:rsid w:val="00D53C21"/>
    <w:rsid w:val="00D5770D"/>
    <w:rsid w:val="00D6029F"/>
    <w:rsid w:val="00D64320"/>
    <w:rsid w:val="00D85460"/>
    <w:rsid w:val="00DB48AC"/>
    <w:rsid w:val="00DF57CC"/>
    <w:rsid w:val="00E222E5"/>
    <w:rsid w:val="00E3500B"/>
    <w:rsid w:val="00E430E0"/>
    <w:rsid w:val="00E60DE1"/>
    <w:rsid w:val="00E677B4"/>
    <w:rsid w:val="00E84B81"/>
    <w:rsid w:val="00E95A05"/>
    <w:rsid w:val="00EA77B5"/>
    <w:rsid w:val="00EC4E97"/>
    <w:rsid w:val="00EE49DC"/>
    <w:rsid w:val="00EF7C38"/>
    <w:rsid w:val="00F02CB9"/>
    <w:rsid w:val="00F168B4"/>
    <w:rsid w:val="00F24257"/>
    <w:rsid w:val="00F4759E"/>
    <w:rsid w:val="00F5034C"/>
    <w:rsid w:val="00F614E4"/>
    <w:rsid w:val="00F8762D"/>
    <w:rsid w:val="0837012A"/>
    <w:rsid w:val="1C9B93EB"/>
    <w:rsid w:val="34C7240F"/>
    <w:rsid w:val="3B9274E4"/>
    <w:rsid w:val="40A19F69"/>
    <w:rsid w:val="48D2ADA5"/>
    <w:rsid w:val="5B39400F"/>
    <w:rsid w:val="7287E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57E9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hAnsiTheme="majorHAnsi" w:eastAsiaTheme="majorEastAsia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color="7A610D" w:themeColor="accent3" w:themeShade="80" w:sz="4" w:space="1"/>
        <w:bottom w:val="single" w:color="7A610D" w:themeColor="accent3" w:themeShade="80" w:sz="12" w:space="1"/>
      </w:pBdr>
      <w:spacing w:before="480" w:after="240"/>
      <w:ind w:left="0"/>
      <w:outlineLvl w:val="1"/>
    </w:pPr>
    <w:rPr>
      <w:rFonts w:asciiTheme="majorHAnsi" w:hAnsiTheme="majorHAnsi" w:eastAsiaTheme="majorEastAsia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hAnsiTheme="majorHAnsi" w:eastAsiaTheme="majorEastAsia" w:cstheme="majorBidi"/>
      <w:color w:val="536142" w:themeColor="accent1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2D24C6"/>
    <w:rPr>
      <w:rFonts w:asciiTheme="minorHAnsi" w:hAnsiTheme="minorHAnsi"/>
      <w:i/>
      <w:iCs/>
      <w:color w:val="935309" w:themeColor="accent2" w:themeShade="80"/>
      <w:sz w:val="22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styleId="FooterChar" w:customStyle="1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1D0D44"/>
    <w:pPr>
      <w:tabs>
        <w:tab w:val="center" w:pos="4513"/>
        <w:tab w:val="right" w:pos="9026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1D0D44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F50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rma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772448E74C4A7E83A9D37DD1622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CF447-58BE-485E-874F-DCB49E83D4FF}"/>
      </w:docPartPr>
      <w:docPartBody>
        <w:p w:rsidR="005C7C60" w:rsidRDefault="005C7C60">
          <w:pPr>
            <w:pStyle w:val="7A772448E74C4A7E83A9D37DD162222A"/>
          </w:pPr>
          <w:r>
            <w:t>Team Meeting</w:t>
          </w:r>
        </w:p>
      </w:docPartBody>
    </w:docPart>
    <w:docPart>
      <w:docPartPr>
        <w:name w:val="A37AF4A73EA74E5391EBCF91A24CF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0DC1C-4A29-4308-B878-0BDEE03A53EB}"/>
      </w:docPartPr>
      <w:docPartBody>
        <w:p w:rsidR="005C7C60" w:rsidRDefault="005C7C60">
          <w:pPr>
            <w:pStyle w:val="A37AF4A73EA74E5391EBCF91A24CF861"/>
          </w:pPr>
          <w:r>
            <w:t>[Location]</w:t>
          </w:r>
        </w:p>
      </w:docPartBody>
    </w:docPart>
    <w:docPart>
      <w:docPartPr>
        <w:name w:val="0973BBCDA80B4B308E435DB6E5EFE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29ADB-58A1-45A8-B57A-D4E2B53CC4FC}"/>
      </w:docPartPr>
      <w:docPartBody>
        <w:p w:rsidR="005C7C60" w:rsidRDefault="005C7C60">
          <w:pPr>
            <w:pStyle w:val="0973BBCDA80B4B308E435DB6E5EFEBD6"/>
          </w:pPr>
          <w:r>
            <w:t>[Meeting called by]</w:t>
          </w:r>
        </w:p>
      </w:docPartBody>
    </w:docPart>
    <w:docPart>
      <w:docPartPr>
        <w:name w:val="481E7A68746C482E85044ECD5037E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B7E0C-164C-4457-91A4-25CCD09AAA38}"/>
      </w:docPartPr>
      <w:docPartBody>
        <w:p w:rsidR="005C7C60" w:rsidRDefault="005C7C60">
          <w:pPr>
            <w:pStyle w:val="481E7A68746C482E85044ECD5037EA0E"/>
          </w:pPr>
          <w:r>
            <w:t>[Type of meeting]</w:t>
          </w:r>
        </w:p>
      </w:docPartBody>
    </w:docPart>
    <w:docPart>
      <w:docPartPr>
        <w:name w:val="07B47AADF4344174AAF0F278CF4D1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1279C-1D28-4A78-B8CA-1C66212920E8}"/>
      </w:docPartPr>
      <w:docPartBody>
        <w:p w:rsidR="005C7C60" w:rsidRDefault="005C7C60">
          <w:pPr>
            <w:pStyle w:val="07B47AADF4344174AAF0F278CF4D1719"/>
          </w:pPr>
          <w:r>
            <w:t>[Facilitator]</w:t>
          </w:r>
        </w:p>
      </w:docPartBody>
    </w:docPart>
    <w:docPart>
      <w:docPartPr>
        <w:name w:val="592D93D9278C44E28D83072F2F697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7B925-8A5C-4C58-878A-21F64CF4D9C9}"/>
      </w:docPartPr>
      <w:docPartBody>
        <w:p w:rsidR="005C7C60" w:rsidRDefault="005C7C60">
          <w:pPr>
            <w:pStyle w:val="592D93D9278C44E28D83072F2F697642"/>
          </w:pPr>
          <w:r>
            <w:t>[Note taker]</w:t>
          </w:r>
        </w:p>
      </w:docPartBody>
    </w:docPart>
    <w:docPart>
      <w:docPartPr>
        <w:name w:val="50879FD61E294C7CB92FCCCD82E72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F4D42-942E-4DCA-BB2A-0373D0B33945}"/>
      </w:docPartPr>
      <w:docPartBody>
        <w:p w:rsidR="005C7C60" w:rsidRDefault="005C7C60">
          <w:pPr>
            <w:pStyle w:val="50879FD61E294C7CB92FCCCD82E7235F"/>
          </w:pPr>
          <w:r>
            <w:t>[Timekeeper]</w:t>
          </w:r>
        </w:p>
      </w:docPartBody>
    </w:docPart>
    <w:docPart>
      <w:docPartPr>
        <w:name w:val="2471320E5B4F431D85A8971B7FA58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45329-354C-4F9B-8E71-2B457C7689C7}"/>
      </w:docPartPr>
      <w:docPartBody>
        <w:p w:rsidR="005C7C60" w:rsidRDefault="005C7C60">
          <w:pPr>
            <w:pStyle w:val="2471320E5B4F431D85A8971B7FA5803E"/>
          </w:pPr>
          <w:r>
            <w:t>[Attendees]</w:t>
          </w:r>
        </w:p>
      </w:docPartBody>
    </w:docPart>
    <w:docPart>
      <w:docPartPr>
        <w:name w:val="A92104B459494153A7F54F92A5F8B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51A4D-575E-4117-9074-D8C3F843DD73}"/>
      </w:docPartPr>
      <w:docPartBody>
        <w:p w:rsidR="005C7C60" w:rsidRDefault="005C7C60">
          <w:pPr>
            <w:pStyle w:val="A92104B459494153A7F54F92A5F8B9C0"/>
          </w:pPr>
          <w:r>
            <w:t>[Please read]</w:t>
          </w:r>
        </w:p>
      </w:docPartBody>
    </w:docPart>
    <w:docPart>
      <w:docPartPr>
        <w:name w:val="B4ED9202F0434527A3D1D4328EF5C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BEF68-33F6-4BAC-B591-E4D95656A135}"/>
      </w:docPartPr>
      <w:docPartBody>
        <w:p w:rsidR="005C7C60" w:rsidRDefault="005C7C60">
          <w:pPr>
            <w:pStyle w:val="B4ED9202F0434527A3D1D4328EF5C970"/>
          </w:pPr>
          <w:r>
            <w:t>[Please bring]</w:t>
          </w:r>
        </w:p>
      </w:docPartBody>
    </w:docPart>
    <w:docPart>
      <w:docPartPr>
        <w:name w:val="8A734AA068EC4B9394DA121DE27F1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44E81-F1C9-49DA-AC95-EC3EC8A751DA}"/>
      </w:docPartPr>
      <w:docPartBody>
        <w:p w:rsidR="005C7C60" w:rsidRDefault="005C7C60">
          <w:pPr>
            <w:pStyle w:val="8A734AA068EC4B9394DA121DE27F1115"/>
          </w:pPr>
          <w:r>
            <w:t>[Observers]</w:t>
          </w:r>
        </w:p>
      </w:docPartBody>
    </w:docPart>
    <w:docPart>
      <w:docPartPr>
        <w:name w:val="185964FE854A4B72A64B4F48D16D1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F265D-7EFB-4630-8F08-402A9BBCE947}"/>
      </w:docPartPr>
      <w:docPartBody>
        <w:p w:rsidR="005C7C60" w:rsidRDefault="005C7C60">
          <w:pPr>
            <w:pStyle w:val="185964FE854A4B72A64B4F48D16D1A60"/>
          </w:pPr>
          <w:r>
            <w:t>[Resources]</w:t>
          </w:r>
        </w:p>
      </w:docPartBody>
    </w:docPart>
    <w:docPart>
      <w:docPartPr>
        <w:name w:val="10433F45CC1F40419563DA3EFE339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0065E-2BEB-4C76-BF8D-F4355DA0F8D5}"/>
      </w:docPartPr>
      <w:docPartBody>
        <w:p w:rsidR="005C7C60" w:rsidRDefault="005C7C60">
          <w:pPr>
            <w:pStyle w:val="10433F45CC1F40419563DA3EFE3396A1"/>
          </w:pPr>
          <w:r>
            <w:t>[Special notes]</w:t>
          </w:r>
        </w:p>
      </w:docPartBody>
    </w:docPart>
    <w:docPart>
      <w:docPartPr>
        <w:name w:val="2F1FFC14F28A4828A048961E75B58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29152-650F-4CF4-95A0-BE3807B66C94}"/>
      </w:docPartPr>
      <w:docPartBody>
        <w:p w:rsidR="00C374B4" w:rsidRDefault="009E3B13" w:rsidP="009E3B13">
          <w:pPr>
            <w:pStyle w:val="2F1FFC14F28A4828A048961E75B5813E"/>
          </w:pPr>
          <w:r>
            <w:t>[Facilitator]</w:t>
          </w:r>
        </w:p>
      </w:docPartBody>
    </w:docPart>
    <w:docPart>
      <w:docPartPr>
        <w:name w:val="F8D4B051CB814C76AC4CC83B0149D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E0281-579D-4668-A532-495AA4CBAF44}"/>
      </w:docPartPr>
      <w:docPartBody>
        <w:p w:rsidR="00000000" w:rsidRDefault="00C374B4" w:rsidP="00C374B4">
          <w:pPr>
            <w:pStyle w:val="F8D4B051CB814C76AC4CC83B0149DF55"/>
          </w:pPr>
          <w:r>
            <w:t>[Topic]</w:t>
          </w:r>
        </w:p>
      </w:docPartBody>
    </w:docPart>
    <w:docPart>
      <w:docPartPr>
        <w:name w:val="49B20E27406947019682ACD4DC7F3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37163-55BD-4E22-9163-184736FE4FDC}"/>
      </w:docPartPr>
      <w:docPartBody>
        <w:p w:rsidR="00000000" w:rsidRDefault="00C374B4" w:rsidP="00C374B4">
          <w:pPr>
            <w:pStyle w:val="49B20E27406947019682ACD4DC7F313D"/>
          </w:pPr>
          <w:r>
            <w:t>[Topic]</w:t>
          </w:r>
        </w:p>
      </w:docPartBody>
    </w:docPart>
    <w:docPart>
      <w:docPartPr>
        <w:name w:val="0B8A5E2DEBBF488C8A5260800B755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3837C-8CD6-43AE-AB3B-C01D0532AB23}"/>
      </w:docPartPr>
      <w:docPartBody>
        <w:p w:rsidR="00000000" w:rsidRDefault="00C374B4" w:rsidP="00C374B4">
          <w:pPr>
            <w:pStyle w:val="0B8A5E2DEBBF488C8A5260800B7550BF"/>
          </w:pPr>
          <w:r>
            <w:t>[Topic]</w:t>
          </w:r>
        </w:p>
      </w:docPartBody>
    </w:docPart>
    <w:docPart>
      <w:docPartPr>
        <w:name w:val="95EC405A70F54701B40B510C80A8B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D24F7-AB83-420D-BA68-9A017B2D228C}"/>
      </w:docPartPr>
      <w:docPartBody>
        <w:p w:rsidR="00000000" w:rsidRDefault="00C374B4" w:rsidP="00C374B4">
          <w:pPr>
            <w:pStyle w:val="95EC405A70F54701B40B510C80A8B509"/>
          </w:pPr>
          <w:r>
            <w:t>[Topic]</w:t>
          </w:r>
        </w:p>
      </w:docPartBody>
    </w:docPart>
    <w:docPart>
      <w:docPartPr>
        <w:name w:val="41FF54339F434A7DB4D6645C222C8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5C959-190F-48FB-B6C4-5F33EF05E511}"/>
      </w:docPartPr>
      <w:docPartBody>
        <w:p w:rsidR="00000000" w:rsidRDefault="00C374B4" w:rsidP="00C374B4">
          <w:pPr>
            <w:pStyle w:val="41FF54339F434A7DB4D6645C222C8769"/>
          </w:pPr>
          <w:r>
            <w:t>[Topic]</w:t>
          </w:r>
        </w:p>
      </w:docPartBody>
    </w:docPart>
    <w:docPart>
      <w:docPartPr>
        <w:name w:val="7FD820735EA048E4B7745C041EF97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0F6D2-8621-4294-B748-2CBB0E09968F}"/>
      </w:docPartPr>
      <w:docPartBody>
        <w:p w:rsidR="00000000" w:rsidRDefault="00C374B4" w:rsidP="00C374B4">
          <w:pPr>
            <w:pStyle w:val="7FD820735EA048E4B7745C041EF97BD9"/>
          </w:pPr>
          <w:r>
            <w:t>[Topic]</w:t>
          </w:r>
        </w:p>
      </w:docPartBody>
    </w:docPart>
    <w:docPart>
      <w:docPartPr>
        <w:name w:val="5BB58A6598BB4D44BA6394ADE1489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04921-5588-4B24-9223-3DC3052A7D66}"/>
      </w:docPartPr>
      <w:docPartBody>
        <w:p w:rsidR="00000000" w:rsidRDefault="00C374B4" w:rsidP="00C374B4">
          <w:pPr>
            <w:pStyle w:val="5BB58A6598BB4D44BA6394ADE1489A13"/>
          </w:pPr>
          <w:r>
            <w:t>[Topic]</w:t>
          </w:r>
        </w:p>
      </w:docPartBody>
    </w:docPart>
    <w:docPart>
      <w:docPartPr>
        <w:name w:val="0590FB173C634D02A918E57ABF27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6A228-76B0-40D3-A699-1831EC90DC17}"/>
      </w:docPartPr>
      <w:docPartBody>
        <w:p w:rsidR="00000000" w:rsidRDefault="00C374B4" w:rsidP="00C374B4">
          <w:pPr>
            <w:pStyle w:val="0590FB173C634D02A918E57ABF2719E8"/>
          </w:pPr>
          <w: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BD"/>
    <w:rsid w:val="005271BD"/>
    <w:rsid w:val="005C7C60"/>
    <w:rsid w:val="009E3B13"/>
    <w:rsid w:val="00B61523"/>
    <w:rsid w:val="00BB4416"/>
    <w:rsid w:val="00C3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772448E74C4A7E83A9D37DD162222A">
    <w:name w:val="7A772448E74C4A7E83A9D37DD162222A"/>
  </w:style>
  <w:style w:type="paragraph" w:customStyle="1" w:styleId="CE7170A491194609BCF639CD30194FE5">
    <w:name w:val="CE7170A491194609BCF639CD30194FE5"/>
    <w:rsid w:val="00C374B4"/>
  </w:style>
  <w:style w:type="paragraph" w:customStyle="1" w:styleId="A37AF4A73EA74E5391EBCF91A24CF861">
    <w:name w:val="A37AF4A73EA74E5391EBCF91A24CF861"/>
  </w:style>
  <w:style w:type="paragraph" w:customStyle="1" w:styleId="0973BBCDA80B4B308E435DB6E5EFEBD6">
    <w:name w:val="0973BBCDA80B4B308E435DB6E5EFEBD6"/>
  </w:style>
  <w:style w:type="paragraph" w:customStyle="1" w:styleId="481E7A68746C482E85044ECD5037EA0E">
    <w:name w:val="481E7A68746C482E85044ECD5037EA0E"/>
  </w:style>
  <w:style w:type="paragraph" w:customStyle="1" w:styleId="07B47AADF4344174AAF0F278CF4D1719">
    <w:name w:val="07B47AADF4344174AAF0F278CF4D1719"/>
  </w:style>
  <w:style w:type="paragraph" w:customStyle="1" w:styleId="592D93D9278C44E28D83072F2F697642">
    <w:name w:val="592D93D9278C44E28D83072F2F697642"/>
  </w:style>
  <w:style w:type="paragraph" w:customStyle="1" w:styleId="50879FD61E294C7CB92FCCCD82E7235F">
    <w:name w:val="50879FD61E294C7CB92FCCCD82E7235F"/>
  </w:style>
  <w:style w:type="paragraph" w:customStyle="1" w:styleId="2471320E5B4F431D85A8971B7FA5803E">
    <w:name w:val="2471320E5B4F431D85A8971B7FA5803E"/>
  </w:style>
  <w:style w:type="paragraph" w:customStyle="1" w:styleId="A92104B459494153A7F54F92A5F8B9C0">
    <w:name w:val="A92104B459494153A7F54F92A5F8B9C0"/>
  </w:style>
  <w:style w:type="paragraph" w:customStyle="1" w:styleId="B4ED9202F0434527A3D1D4328EF5C970">
    <w:name w:val="B4ED9202F0434527A3D1D4328EF5C970"/>
  </w:style>
  <w:style w:type="paragraph" w:customStyle="1" w:styleId="3A0BA505A2C943C8B5FBDF63FA4898D6">
    <w:name w:val="3A0BA505A2C943C8B5FBDF63FA4898D6"/>
  </w:style>
  <w:style w:type="paragraph" w:customStyle="1" w:styleId="CB7BAE98E4F74EB0BB046C3434FA60BE">
    <w:name w:val="CB7BAE98E4F74EB0BB046C3434FA60BE"/>
    <w:rsid w:val="00C374B4"/>
  </w:style>
  <w:style w:type="paragraph" w:customStyle="1" w:styleId="756921C91D52435BAC7D9C1997044498">
    <w:name w:val="756921C91D52435BAC7D9C1997044498"/>
  </w:style>
  <w:style w:type="paragraph" w:customStyle="1" w:styleId="8A734AA068EC4B9394DA121DE27F1115">
    <w:name w:val="8A734AA068EC4B9394DA121DE27F1115"/>
  </w:style>
  <w:style w:type="paragraph" w:customStyle="1" w:styleId="185964FE854A4B72A64B4F48D16D1A60">
    <w:name w:val="185964FE854A4B72A64B4F48D16D1A60"/>
  </w:style>
  <w:style w:type="paragraph" w:customStyle="1" w:styleId="10433F45CC1F40419563DA3EFE3396A1">
    <w:name w:val="10433F45CC1F40419563DA3EFE3396A1"/>
  </w:style>
  <w:style w:type="paragraph" w:customStyle="1" w:styleId="17C25CCFE5BC461AB5A4802987193AB4">
    <w:name w:val="17C25CCFE5BC461AB5A4802987193AB4"/>
    <w:rsid w:val="00C374B4"/>
  </w:style>
  <w:style w:type="paragraph" w:customStyle="1" w:styleId="8966245DCD8145E4BB8A930F5779A6E0">
    <w:name w:val="8966245DCD8145E4BB8A930F5779A6E0"/>
    <w:rsid w:val="00C374B4"/>
  </w:style>
  <w:style w:type="paragraph" w:customStyle="1" w:styleId="F64EA34ECFC74D38899178F192900FDF">
    <w:name w:val="F64EA34ECFC74D38899178F192900FDF"/>
    <w:rsid w:val="00C374B4"/>
  </w:style>
  <w:style w:type="paragraph" w:customStyle="1" w:styleId="ECB8CF9114A943D4882251C1272A797A">
    <w:name w:val="ECB8CF9114A943D4882251C1272A797A"/>
    <w:rsid w:val="00C374B4"/>
  </w:style>
  <w:style w:type="paragraph" w:customStyle="1" w:styleId="B8963328BD48483AB7DC4B456F2DDE65">
    <w:name w:val="B8963328BD48483AB7DC4B456F2DDE65"/>
    <w:rsid w:val="00C374B4"/>
  </w:style>
  <w:style w:type="paragraph" w:customStyle="1" w:styleId="D05D1C21FA044707BCF8EFF2080CFA2A">
    <w:name w:val="D05D1C21FA044707BCF8EFF2080CFA2A"/>
    <w:rsid w:val="00C374B4"/>
  </w:style>
  <w:style w:type="paragraph" w:customStyle="1" w:styleId="7337B3AD1F0347FE83EDA7D806EB2BFD">
    <w:name w:val="7337B3AD1F0347FE83EDA7D806EB2BFD"/>
    <w:rsid w:val="00C374B4"/>
  </w:style>
  <w:style w:type="paragraph" w:customStyle="1" w:styleId="F8D4B051CB814C76AC4CC83B0149DF55">
    <w:name w:val="F8D4B051CB814C76AC4CC83B0149DF55"/>
    <w:rsid w:val="00C374B4"/>
  </w:style>
  <w:style w:type="paragraph" w:customStyle="1" w:styleId="5902AA7CAFF34FB795E01BB10D36BA03">
    <w:name w:val="5902AA7CAFF34FB795E01BB10D36BA03"/>
    <w:rsid w:val="00C374B4"/>
  </w:style>
  <w:style w:type="paragraph" w:customStyle="1" w:styleId="49B20E27406947019682ACD4DC7F313D">
    <w:name w:val="49B20E27406947019682ACD4DC7F313D"/>
    <w:rsid w:val="00C374B4"/>
  </w:style>
  <w:style w:type="paragraph" w:customStyle="1" w:styleId="EFFC65DD106048FABE99378CE8665F46">
    <w:name w:val="EFFC65DD106048FABE99378CE8665F46"/>
    <w:rsid w:val="005271BD"/>
  </w:style>
  <w:style w:type="paragraph" w:customStyle="1" w:styleId="20A19FA6708A40CA8D47AE2D7AA25483">
    <w:name w:val="20A19FA6708A40CA8D47AE2D7AA25483"/>
    <w:rsid w:val="005271BD"/>
  </w:style>
  <w:style w:type="paragraph" w:customStyle="1" w:styleId="A704516E5EFA46EBBE539C9EBBFD4D8E">
    <w:name w:val="A704516E5EFA46EBBE539C9EBBFD4D8E"/>
    <w:rsid w:val="005271BD"/>
  </w:style>
  <w:style w:type="paragraph" w:customStyle="1" w:styleId="2F1FFC14F28A4828A048961E75B5813E">
    <w:name w:val="2F1FFC14F28A4828A048961E75B5813E"/>
    <w:rsid w:val="009E3B13"/>
  </w:style>
  <w:style w:type="paragraph" w:customStyle="1" w:styleId="0B8A5E2DEBBF488C8A5260800B7550BF">
    <w:name w:val="0B8A5E2DEBBF488C8A5260800B7550BF"/>
    <w:rsid w:val="00C374B4"/>
  </w:style>
  <w:style w:type="paragraph" w:customStyle="1" w:styleId="95EC405A70F54701B40B510C80A8B509">
    <w:name w:val="95EC405A70F54701B40B510C80A8B509"/>
    <w:rsid w:val="00C374B4"/>
  </w:style>
  <w:style w:type="paragraph" w:customStyle="1" w:styleId="41FF54339F434A7DB4D6645C222C8769">
    <w:name w:val="41FF54339F434A7DB4D6645C222C8769"/>
    <w:rsid w:val="00C374B4"/>
  </w:style>
  <w:style w:type="paragraph" w:customStyle="1" w:styleId="7FD820735EA048E4B7745C041EF97BD9">
    <w:name w:val="7FD820735EA048E4B7745C041EF97BD9"/>
    <w:rsid w:val="00C374B4"/>
  </w:style>
  <w:style w:type="paragraph" w:customStyle="1" w:styleId="5BB58A6598BB4D44BA6394ADE1489A13">
    <w:name w:val="5BB58A6598BB4D44BA6394ADE1489A13"/>
    <w:rsid w:val="00C374B4"/>
  </w:style>
  <w:style w:type="paragraph" w:customStyle="1" w:styleId="0590FB173C634D02A918E57ABF2719E8">
    <w:name w:val="0590FB173C634D02A918E57ABF2719E8"/>
    <w:rsid w:val="00C374B4"/>
  </w:style>
  <w:style w:type="paragraph" w:customStyle="1" w:styleId="3BF0B98A5DCA4C398278D6B14D4A1CF8">
    <w:name w:val="3BF0B98A5DCA4C398278D6B14D4A1CF8"/>
    <w:rsid w:val="009E3B13"/>
  </w:style>
  <w:style w:type="paragraph" w:customStyle="1" w:styleId="B35F6F149ADB4E10BB649A8249B00476">
    <w:name w:val="B35F6F149ADB4E10BB649A8249B00476"/>
    <w:rsid w:val="009E3B13"/>
  </w:style>
  <w:style w:type="paragraph" w:customStyle="1" w:styleId="58B88462A74A417B9612FB5BEBAFA201">
    <w:name w:val="58B88462A74A417B9612FB5BEBAFA201"/>
    <w:rsid w:val="009E3B13"/>
  </w:style>
  <w:style w:type="paragraph" w:customStyle="1" w:styleId="54D5EA6C0CB64EDD91CF43F508B54FE1">
    <w:name w:val="54D5EA6C0CB64EDD91CF43F508B54FE1"/>
    <w:rsid w:val="009E3B13"/>
  </w:style>
  <w:style w:type="paragraph" w:customStyle="1" w:styleId="B0C5FF0D49A945E68F82353FACD20ED5">
    <w:name w:val="B0C5FF0D49A945E68F82353FACD20ED5"/>
    <w:rsid w:val="009E3B13"/>
  </w:style>
  <w:style w:type="paragraph" w:customStyle="1" w:styleId="2938EE34942A47CAB5700F81D7CFB9AE">
    <w:name w:val="2938EE34942A47CAB5700F81D7CFB9AE"/>
    <w:rsid w:val="009E3B13"/>
  </w:style>
  <w:style w:type="paragraph" w:customStyle="1" w:styleId="8FF2832DFFF34DD3A9FAEF58AB7D42C7">
    <w:name w:val="8FF2832DFFF34DD3A9FAEF58AB7D42C7"/>
    <w:rsid w:val="009E3B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3700f7-8f2d-4486-95fe-a98255e3185b" xsi:nil="true"/>
    <lcf76f155ced4ddcb4097134ff3c332f xmlns="f814c87b-f90a-4e3f-a077-ce8265cc859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C172D0A61A1B469F29D9827BCB42C3" ma:contentTypeVersion="10" ma:contentTypeDescription="Create a new document." ma:contentTypeScope="" ma:versionID="b16227e39ff56b44fc61ae3a3433ade0">
  <xsd:schema xmlns:xsd="http://www.w3.org/2001/XMLSchema" xmlns:xs="http://www.w3.org/2001/XMLSchema" xmlns:p="http://schemas.microsoft.com/office/2006/metadata/properties" xmlns:ns2="f814c87b-f90a-4e3f-a077-ce8265cc8594" xmlns:ns3="d73700f7-8f2d-4486-95fe-a98255e3185b" targetNamespace="http://schemas.microsoft.com/office/2006/metadata/properties" ma:root="true" ma:fieldsID="f7390ca012d164a3dcf19dc685139525" ns2:_="" ns3:_="">
    <xsd:import namespace="f814c87b-f90a-4e3f-a077-ce8265cc8594"/>
    <xsd:import namespace="d73700f7-8f2d-4486-95fe-a98255e318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14c87b-f90a-4e3f-a077-ce8265cc8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3700f7-8f2d-4486-95fe-a98255e3185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5f50c94-4718-4caa-8e55-deffe410a057}" ma:internalName="TaxCatchAll" ma:showField="CatchAllData" ma:web="d73700f7-8f2d-4486-95fe-a98255e318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40B70C-D081-4701-B5EA-25DDD5AF1873}">
  <ds:schemaRefs>
    <ds:schemaRef ds:uri="http://schemas.microsoft.com/office/2006/documentManagement/types"/>
    <ds:schemaRef ds:uri="http://purl.org/dc/terms/"/>
    <ds:schemaRef ds:uri="d73700f7-8f2d-4486-95fe-a98255e3185b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f814c87b-f90a-4e3f-a077-ce8265cc8594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887E1C9-5C4B-470E-A259-8F4E317186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28451D-17EB-4725-856B-5343EA543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14c87b-f90a-4e3f-a077-ce8265cc8594"/>
    <ds:schemaRef ds:uri="d73700f7-8f2d-4486-95fe-a98255e31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Team meeting agenda (informal)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Leigh White</lastModifiedBy>
  <revision>3</revision>
  <dcterms:created xsi:type="dcterms:W3CDTF">2022-11-21T10:07:00.0000000Z</dcterms:created>
  <dcterms:modified xsi:type="dcterms:W3CDTF">2022-11-21T10:56:00.6437747Z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0x01010031C172D0A61A1B469F29D9827BCB42C3</vt:lpwstr>
  </property>
  <property fmtid="{D5CDD505-2E9C-101B-9397-08002B2CF9AE}" pid="3" name="MediaServiceImageTags">
    <vt:lpwstr/>
  </property>
</Properties>
</file>