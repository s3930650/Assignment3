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7A772448E74C4A7E83A9D37DD162222A"/>
        </w:placeholder>
        <w15:appearance w15:val="hidden"/>
      </w:sdtPr>
      <w:sdtContent>
        <w:p w:rsidR="00D85460" w:rsidRDefault="00932999" w14:paraId="4BB4E92E" w14:textId="398EB466">
          <w:pPr>
            <w:pStyle w:val="Heading1"/>
          </w:pPr>
          <w:r>
            <w:t>Insignia Team Meeting</w:t>
          </w:r>
        </w:p>
      </w:sdtContent>
    </w:sdt>
    <w:p w:rsidRPr="00050693" w:rsidR="00D85460" w:rsidRDefault="006463BE" w14:paraId="76625550" w14:textId="6867669B">
      <w:pPr>
        <w:pBdr>
          <w:top w:val="single" w:color="444D26" w:themeColor="text2" w:sz="4" w:space="1"/>
        </w:pBdr>
        <w:spacing w:after="240"/>
        <w:jc w:val="right"/>
        <w:rPr>
          <w:lang w:val="en-AU"/>
        </w:rPr>
      </w:pPr>
      <w:r w:rsidRPr="00050693">
        <w:rPr>
          <w:rStyle w:val="IntenseEmphasis"/>
          <w:lang w:val="en-AU"/>
        </w:rPr>
        <w:t>Date | time</w:t>
      </w:r>
      <w:r w:rsidRPr="00050693">
        <w:rPr>
          <w:lang w:val="en-AU"/>
        </w:rPr>
        <w:t xml:space="preserve"> </w:t>
      </w:r>
      <w:r w:rsidR="004F79D9">
        <w:t>21</w:t>
      </w:r>
      <w:r w:rsidR="00050693">
        <w:t>/11/2022 9:</w:t>
      </w:r>
      <w:r w:rsidR="004F79D9">
        <w:t>3</w:t>
      </w:r>
      <w:r w:rsidR="00050693">
        <w:t>0 PM</w:t>
      </w:r>
      <w:r w:rsidR="002257C8">
        <w:t xml:space="preserve"> </w:t>
      </w:r>
      <w:r w:rsidRPr="00050693">
        <w:rPr>
          <w:lang w:val="en-AU"/>
        </w:rPr>
        <w:t xml:space="preserve">| </w:t>
      </w:r>
      <w:r w:rsidRPr="00050693">
        <w:rPr>
          <w:rStyle w:val="IntenseEmphasis"/>
          <w:lang w:val="en-AU"/>
        </w:rPr>
        <w:t>Location</w:t>
      </w:r>
      <w:r w:rsidRPr="00050693">
        <w:rPr>
          <w:lang w:val="en-AU"/>
        </w:rPr>
        <w:t xml:space="preserve"> </w:t>
      </w:r>
      <w:sdt>
        <w:sdtPr>
          <w:rPr>
            <w:lang w:val="en-AU"/>
          </w:rPr>
          <w:id w:val="465398058"/>
          <w:placeholder>
            <w:docPart w:val="A37AF4A73EA74E5391EBCF91A24CF861"/>
          </w:placeholder>
          <w15:appearance w15:val="hidden"/>
        </w:sdtPr>
        <w:sdtContent>
          <w:r w:rsidRPr="00050693" w:rsidR="00932999">
            <w:rPr>
              <w:rStyle w:val="IntenseEmphasis"/>
              <w:lang w:val="en-AU"/>
            </w:rPr>
            <w:t>|</w:t>
          </w:r>
          <w:r w:rsidRPr="00050693" w:rsidR="00932999">
            <w:rPr>
              <w:lang w:val="en-AU"/>
            </w:rPr>
            <w:t xml:space="preserve"> Teams Meeting</w:t>
          </w:r>
        </w:sdtContent>
      </w:sdt>
    </w:p>
    <w:tbl>
      <w:tblPr>
        <w:tblStyle w:val="PlainTable4"/>
        <w:tblW w:w="5000" w:type="pct"/>
        <w:tblBorders>
          <w:left w:val="single" w:color="A5B592" w:themeColor="accent1" w:sz="8" w:space="0"/>
          <w:insideV w:val="single" w:color="A5B592" w:themeColor="accent1" w:sz="8" w:space="0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:rsidTr="00514786" w14:paraId="55F178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:rsidTr="00514786" w14:paraId="3A72CED4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:rsidR="00D85460" w:rsidRDefault="006463BE" w14:paraId="356FC278" w14:textId="77777777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973BBCDA80B4B308E435DB6E5EFEBD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:rsidR="00D85460" w:rsidRDefault="00932999" w14:paraId="1B84385B" w14:textId="1F39B437">
                      <w:pPr>
                        <w:spacing w:after="0"/>
                      </w:pPr>
                      <w:r>
                        <w:t>Team</w:t>
                      </w:r>
                    </w:p>
                  </w:tc>
                </w:sdtContent>
              </w:sdt>
            </w:tr>
            <w:tr w:rsidR="00D85460" w:rsidTr="00514786" w14:paraId="672BB3AB" w14:textId="77777777">
              <w:tc>
                <w:tcPr>
                  <w:tcW w:w="2400" w:type="dxa"/>
                </w:tcPr>
                <w:p w:rsidR="00D85460" w:rsidRDefault="006463BE" w14:paraId="617577B3" w14:textId="77777777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481E7A68746C482E85044ECD5037EA0E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:rsidR="00D85460" w:rsidRDefault="00932999" w14:paraId="727E0250" w14:textId="05BA3257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:rsidTr="00514786" w14:paraId="0E385017" w14:textId="77777777">
              <w:tc>
                <w:tcPr>
                  <w:tcW w:w="2400" w:type="dxa"/>
                </w:tcPr>
                <w:p w:rsidR="00D85460" w:rsidRDefault="006463BE" w14:paraId="129883A9" w14:textId="77777777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7B47AADF4344174AAF0F278CF4D171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:rsidR="00D85460" w:rsidRDefault="00781525" w14:paraId="7FFFAA61" w14:textId="4EE95E6B">
                      <w:pPr>
                        <w:spacing w:after="0"/>
                      </w:pPr>
                      <w:r>
                        <w:t>Leigh White</w:t>
                      </w:r>
                    </w:p>
                  </w:tc>
                </w:sdtContent>
              </w:sdt>
            </w:tr>
            <w:tr w:rsidR="00D85460" w:rsidTr="00514786" w14:paraId="4D1BD345" w14:textId="77777777">
              <w:tc>
                <w:tcPr>
                  <w:tcW w:w="2400" w:type="dxa"/>
                </w:tcPr>
                <w:p w:rsidR="00D85460" w:rsidRDefault="006463BE" w14:paraId="216537C8" w14:textId="77777777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592D93D9278C44E28D83072F2F697642"/>
                  </w:placeholder>
                  <w15:appearance w15:val="hidden"/>
                </w:sdtPr>
                <w:sdtContent>
                  <w:sdt>
                    <w:sdtPr>
                      <w:id w:val="1905634465"/>
                      <w:placeholder>
                        <w:docPart w:val="2F1FFC14F28A4828A048961E75B5813E"/>
                      </w:placeholder>
                      <w15:appearance w15:val="hidden"/>
                    </w:sdtPr>
                    <w:sdtContent>
                      <w:tc>
                        <w:tcPr>
                          <w:tcW w:w="2935" w:type="dxa"/>
                        </w:tcPr>
                        <w:p w:rsidR="00D85460" w:rsidRDefault="00781525" w14:paraId="4319BAB0" w14:textId="7C68C073">
                          <w:pPr>
                            <w:spacing w:after="0"/>
                          </w:pPr>
                          <w:r>
                            <w:t>Leigh White</w:t>
                          </w:r>
                        </w:p>
                      </w:tc>
                    </w:sdtContent>
                  </w:sdt>
                </w:sdtContent>
              </w:sdt>
            </w:tr>
            <w:tr w:rsidR="00D85460" w:rsidTr="00514786" w14:paraId="21C002C4" w14:textId="77777777">
              <w:tc>
                <w:tcPr>
                  <w:tcW w:w="2400" w:type="dxa"/>
                </w:tcPr>
                <w:p w:rsidR="00D85460" w:rsidRDefault="006463BE" w14:paraId="3F84D608" w14:textId="77777777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50879FD61E294C7CB92FCCCD82E7235F"/>
                    </w:placeholder>
                    <w15:appearance w15:val="hidden"/>
                  </w:sdtPr>
                  <w:sdtContent>
                    <w:p w:rsidR="00D85460" w:rsidRDefault="00932999" w14:paraId="6613D42F" w14:textId="4FB60FDE">
                      <w:pPr>
                        <w:spacing w:after="0"/>
                      </w:pPr>
                      <w:r>
                        <w:t>Team</w:t>
                      </w:r>
                    </w:p>
                  </w:sdtContent>
                </w:sdt>
              </w:tc>
            </w:tr>
          </w:tbl>
          <w:p w:rsidR="00D85460" w:rsidRDefault="00D85460" w14:paraId="5E36DE10" w14:textId="77777777">
            <w:pPr>
              <w:spacing w:after="0"/>
            </w:pPr>
          </w:p>
        </w:tc>
        <w:tc>
          <w:tcPr>
            <w:tcW w:w="5400" w:type="dxa"/>
          </w:tcPr>
          <w:p w:rsidR="00D85460" w:rsidRDefault="006463BE" w14:paraId="79F1E2E0" w14:textId="71409C3B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2471320E5B4F431D85A8971B7FA5803E"/>
                </w:placeholder>
                <w15:appearance w15:val="hidden"/>
              </w:sdtPr>
              <w:sdtContent>
                <w:r w:rsidR="006A60F1">
                  <w:t>:</w:t>
                </w:r>
              </w:sdtContent>
            </w:sdt>
          </w:p>
          <w:p w:rsidR="00D85460" w:rsidRDefault="006463BE" w14:paraId="4F99AE20" w14:textId="575A6AE6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A92104B459494153A7F54F92A5F8B9C0"/>
                </w:placeholder>
                <w15:appearance w15:val="hidden"/>
              </w:sdtPr>
              <w:sdtContent>
                <w:r w:rsidR="00932999">
                  <w:t xml:space="preserve">the </w:t>
                </w:r>
                <w:r w:rsidR="006A60F1">
                  <w:t>A</w:t>
                </w:r>
                <w:r w:rsidR="00932999">
                  <w:t>ssignment 3 rubric.</w:t>
                </w:r>
              </w:sdtContent>
            </w:sdt>
          </w:p>
          <w:p w:rsidR="00D85460" w:rsidRDefault="006463BE" w14:paraId="55B9DA1D" w14:textId="5549356F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B4ED9202F0434527A3D1D4328EF5C970"/>
                </w:placeholder>
                <w15:appearance w15:val="hidden"/>
              </w:sdtPr>
              <w:sdtContent>
                <w:r w:rsidR="00932999">
                  <w:t>your project artifacts.</w:t>
                </w:r>
              </w:sdtContent>
            </w:sdt>
          </w:p>
        </w:tc>
      </w:tr>
    </w:tbl>
    <w:p w:rsidR="00D85460" w:rsidRDefault="006463BE" w14:paraId="2B9E4647" w14:textId="77777777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:rsidTr="00514786" w14:paraId="3EAA83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:rsidR="00514786" w:rsidRDefault="00514786" w14:paraId="71FAD946" w14:textId="77777777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:rsidR="00514786" w:rsidP="00C23B02" w:rsidRDefault="00C23B02" w14:paraId="3F6E3735" w14:textId="4CCE0079">
            <w:pPr>
              <w:pStyle w:val="Heading3"/>
              <w:spacing w:after="0"/>
              <w:ind w:left="146"/>
              <w:outlineLvl w:val="2"/>
            </w:pPr>
            <w:r>
              <w:t>Owner</w:t>
            </w:r>
          </w:p>
        </w:tc>
        <w:tc>
          <w:tcPr>
            <w:tcW w:w="1800" w:type="dxa"/>
          </w:tcPr>
          <w:p w:rsidR="00514786" w:rsidRDefault="00514786" w14:paraId="0248D1F0" w14:textId="77777777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Pr="00BC445A" w:rsidR="00BC445A" w:rsidTr="004F79D9" w14:paraId="19EB92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541" w:type="dxa"/>
          </w:tcPr>
          <w:p w:rsidRPr="00BC445A" w:rsidR="00BC445A" w:rsidRDefault="00BC445A" w14:paraId="51D82D46" w14:textId="77777777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6112" w:type="dxa"/>
          </w:tcPr>
          <w:p w:rsidRPr="00BC445A" w:rsidR="00BC445A" w:rsidRDefault="00BC445A" w14:paraId="6D4DC70B" w14:textId="77777777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2347" w:type="dxa"/>
          </w:tcPr>
          <w:p w:rsidRPr="00BC445A" w:rsidR="00BC445A" w:rsidRDefault="00BC445A" w14:paraId="5BD9F16C" w14:textId="77777777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Pr="00BC445A" w:rsidR="00BC445A" w:rsidRDefault="00BC445A" w14:paraId="530FA2F6" w14:textId="77777777">
            <w:pPr>
              <w:spacing w:after="0"/>
              <w:rPr>
                <w:sz w:val="2"/>
                <w:szCs w:val="2"/>
              </w:rPr>
            </w:pPr>
          </w:p>
        </w:tc>
      </w:tr>
      <w:tr w:rsidR="004F79D9" w:rsidTr="004F79D9" w14:paraId="2B68B5B8" w14:textId="77777777">
        <w:trPr>
          <w:trHeight w:val="508"/>
        </w:trPr>
        <w:sdt>
          <w:sdtPr>
            <w:id w:val="90395655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RDefault="004F79D9" w14:paraId="67ED5DD4" w14:textId="65EB8BC3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264295266"/>
            <w:placeholder>
              <w:docPart w:val="F8D4B051CB814C76AC4CC83B0149DF55"/>
            </w:placeholder>
            <w15:appearance w15:val="hidden"/>
          </w:sdtPr>
          <w:sdtContent>
            <w:tc>
              <w:tcPr>
                <w:tcW w:w="6112" w:type="dxa"/>
              </w:tcPr>
              <w:p w:rsidR="004F79D9" w:rsidRDefault="004F79D9" w14:paraId="1835896D" w14:textId="54A468A0">
                <w:pPr>
                  <w:spacing w:after="0"/>
                </w:pPr>
                <w:r w:rsidRPr="00710CAA">
                  <w:rPr>
                    <w:rStyle w:val="IntenseEmphasis"/>
                    <w:szCs w:val="22"/>
                  </w:rPr>
                  <w:t>Project Status Update</w:t>
                </w:r>
                <w:r>
                  <w:rPr>
                    <w:rStyle w:val="IntenseEmphasis"/>
                    <w:szCs w:val="22"/>
                  </w:rPr>
                  <w:t xml:space="preserve"> </w:t>
                </w:r>
                <w:r>
                  <w:rPr>
                    <w:rStyle w:val="IntenseEmphasis"/>
                  </w:rPr>
                  <w:t xml:space="preserve">– </w:t>
                </w:r>
                <w:r w:rsidRPr="00A252FA">
                  <w:rPr>
                    <w:rStyle w:val="IntenseEmphasis"/>
                    <w:b/>
                    <w:bCs/>
                  </w:rPr>
                  <w:t>Due 25</w:t>
                </w:r>
                <w:r w:rsidRPr="00A252FA">
                  <w:rPr>
                    <w:rStyle w:val="IntenseEmphasis"/>
                    <w:b/>
                    <w:bCs/>
                    <w:vertAlign w:val="superscript"/>
                  </w:rPr>
                  <w:t>th</w:t>
                </w:r>
                <w:r w:rsidRPr="00A252FA">
                  <w:rPr>
                    <w:rStyle w:val="IntenseEmphasis"/>
                    <w:b/>
                    <w:bCs/>
                  </w:rPr>
                  <w:t xml:space="preserve"> November.</w:t>
                </w:r>
              </w:p>
            </w:tc>
          </w:sdtContent>
        </w:sdt>
        <w:tc>
          <w:tcPr>
            <w:tcW w:w="2347" w:type="dxa"/>
          </w:tcPr>
          <w:p w:rsidR="004F79D9" w:rsidRDefault="004F79D9" w14:paraId="58E5D44B" w14:textId="677687B7">
            <w:pPr>
              <w:spacing w:after="0"/>
            </w:pPr>
          </w:p>
        </w:tc>
        <w:sdt>
          <w:sdtPr>
            <w:id w:val="-1213572938"/>
            <w:placeholder>
              <w:docPart w:val="5902AA7CAFF34FB795E01BB10D36BA03"/>
            </w:placeholder>
            <w15:appearance w15:val="hidden"/>
          </w:sdtPr>
          <w:sdtContent>
            <w:tc>
              <w:tcPr>
                <w:tcW w:w="1800" w:type="dxa"/>
              </w:tcPr>
              <w:p w:rsidR="004F79D9" w:rsidRDefault="004F79D9" w14:paraId="040E15D8" w14:textId="44124C57">
                <w:pPr>
                  <w:spacing w:after="0"/>
                </w:pPr>
                <w:r>
                  <w:t>30m</w:t>
                </w:r>
              </w:p>
            </w:tc>
          </w:sdtContent>
        </w:sdt>
      </w:tr>
      <w:tr w:rsidR="004F79D9" w:rsidTr="004F79D9" w14:paraId="5227E431" w14:textId="77777777">
        <w:tc>
          <w:tcPr>
            <w:tcW w:w="541" w:type="dxa"/>
          </w:tcPr>
          <w:p w:rsidR="004F79D9" w:rsidRDefault="004F79D9" w14:paraId="299BB561" w14:textId="625BA7F1">
            <w:pPr>
              <w:spacing w:after="0"/>
            </w:pPr>
          </w:p>
        </w:tc>
        <w:sdt>
          <w:sdtPr>
            <w:id w:val="-53480109"/>
            <w:placeholder>
              <w:docPart w:val="49B20E27406947019682ACD4DC7F313D"/>
            </w:placeholder>
            <w15:appearance w15:val="hidden"/>
          </w:sdtPr>
          <w:sdtContent>
            <w:tc>
              <w:tcPr>
                <w:tcW w:w="6112" w:type="dxa"/>
              </w:tcPr>
              <w:p w:rsidRPr="00710CAA" w:rsidR="004F79D9" w:rsidRDefault="004F79D9" w14:paraId="558A13E4" w14:textId="713111E7">
                <w:pPr>
                  <w:spacing w:after="0"/>
                  <w:rPr>
                    <w:sz w:val="22"/>
                    <w:szCs w:val="22"/>
                  </w:rPr>
                </w:pPr>
                <w:r>
                  <w:t>Team Profile</w:t>
                </w:r>
              </w:p>
            </w:tc>
          </w:sdtContent>
        </w:sdt>
        <w:tc>
          <w:tcPr>
            <w:tcW w:w="2347" w:type="dxa"/>
          </w:tcPr>
          <w:p w:rsidR="004F79D9" w:rsidRDefault="004F79D9" w14:paraId="2D2A00E0" w14:textId="34397803">
            <w:pPr>
              <w:spacing w:after="0"/>
            </w:pPr>
          </w:p>
        </w:tc>
        <w:tc>
          <w:tcPr>
            <w:tcW w:w="1800" w:type="dxa"/>
          </w:tcPr>
          <w:p w:rsidR="004F79D9" w:rsidRDefault="004F79D9" w14:paraId="3F704C32" w14:textId="37BEF1C9">
            <w:pPr>
              <w:spacing w:after="0"/>
            </w:pPr>
          </w:p>
        </w:tc>
      </w:tr>
      <w:tr w:rsidR="004F79D9" w:rsidTr="004F79D9" w14:paraId="30EE70AC" w14:textId="77777777">
        <w:sdt>
          <w:sdtPr>
            <w:id w:val="-170416585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RDefault="004F79D9" w14:paraId="5F6A1752" w14:textId="784D1D00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479047154"/>
            <w:placeholder>
              <w:docPart w:val="0B8A5E2DEBBF488C8A5260800B7550BF"/>
            </w:placeholder>
            <w15:appearance w15:val="hidden"/>
          </w:sdtPr>
          <w:sdtContent>
            <w:tc>
              <w:tcPr>
                <w:tcW w:w="6112" w:type="dxa"/>
              </w:tcPr>
              <w:p w:rsidRPr="00710CAA" w:rsidR="004F79D9" w:rsidRDefault="004F79D9" w14:paraId="040D97BC" w14:textId="770AA890">
                <w:pPr>
                  <w:spacing w:after="0"/>
                  <w:rPr>
                    <w:sz w:val="22"/>
                    <w:szCs w:val="22"/>
                  </w:rPr>
                </w:pPr>
                <w:r>
                  <w:t>Profiles</w:t>
                </w:r>
              </w:p>
            </w:tc>
          </w:sdtContent>
        </w:sdt>
        <w:tc>
          <w:tcPr>
            <w:tcW w:w="2347" w:type="dxa"/>
          </w:tcPr>
          <w:p w:rsidR="004F79D9" w:rsidRDefault="004F79D9" w14:paraId="1882ACD7" w14:textId="3415F35C">
            <w:pPr>
              <w:spacing w:after="0"/>
            </w:pPr>
          </w:p>
        </w:tc>
        <w:tc>
          <w:tcPr>
            <w:tcW w:w="1800" w:type="dxa"/>
          </w:tcPr>
          <w:p w:rsidR="004F79D9" w:rsidRDefault="004F79D9" w14:paraId="682D67A7" w14:textId="5355EBBB">
            <w:pPr>
              <w:spacing w:after="0"/>
            </w:pPr>
          </w:p>
        </w:tc>
      </w:tr>
      <w:tr w:rsidR="004F79D9" w:rsidTr="004F79D9" w14:paraId="43E8F5F3" w14:textId="77777777">
        <w:sdt>
          <w:sdtPr>
            <w:id w:val="125455962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RDefault="004F79D9" w14:paraId="46654BC1" w14:textId="4A5A5C40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AD6BC1" w:rsidRDefault="004F79D9" w14:paraId="01B62EB6" w14:textId="77777777">
            <w:pPr>
              <w:spacing w:after="0"/>
              <w:ind w:left="1134"/>
            </w:pPr>
            <w:r>
              <w:t>Career Plans – Role differentiation, map path for career goal.</w:t>
            </w:r>
          </w:p>
          <w:p w:rsidR="004F79D9" w:rsidP="00710CAA" w:rsidRDefault="004F79D9" w14:paraId="3717F9B7" w14:textId="452ABE5B">
            <w:pPr>
              <w:pStyle w:val="Heading3"/>
              <w:outlineLvl w:val="2"/>
            </w:pPr>
            <w:r>
              <w:t>Dave R says this only needs to be ~150 words</w:t>
            </w:r>
          </w:p>
        </w:tc>
        <w:tc>
          <w:tcPr>
            <w:tcW w:w="2347" w:type="dxa"/>
          </w:tcPr>
          <w:p w:rsidR="004F79D9" w:rsidRDefault="004F79D9" w14:paraId="2DD3A9B6" w14:textId="13D5726B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:rsidR="004F79D9" w:rsidRDefault="004F79D9" w14:paraId="2C2288DB" w14:textId="4B7DA0D1">
            <w:pPr>
              <w:spacing w:after="0"/>
            </w:pPr>
          </w:p>
        </w:tc>
      </w:tr>
      <w:tr w:rsidR="004F79D9" w:rsidTr="004F79D9" w14:paraId="0C4A9B7B" w14:textId="77777777">
        <w:tc>
          <w:tcPr>
            <w:tcW w:w="541" w:type="dxa"/>
          </w:tcPr>
          <w:p w:rsidR="004F79D9" w:rsidP="00E430E0" w:rsidRDefault="004F79D9" w14:paraId="4E0CDEBD" w14:textId="7E9336AD">
            <w:pPr>
              <w:spacing w:after="0"/>
            </w:pPr>
          </w:p>
        </w:tc>
        <w:sdt>
          <w:sdtPr>
            <w:id w:val="940881586"/>
            <w:placeholder>
              <w:docPart w:val="95EC405A70F54701B40B510C80A8B509"/>
            </w:placeholder>
            <w15:appearance w15:val="hidden"/>
          </w:sdtPr>
          <w:sdtContent>
            <w:tc>
              <w:tcPr>
                <w:tcW w:w="6112" w:type="dxa"/>
              </w:tcPr>
              <w:p w:rsidR="004F79D9" w:rsidP="000868B0" w:rsidRDefault="004F79D9" w14:paraId="5EC9CDC7" w14:textId="1F7EB2AC">
                <w:pPr>
                  <w:spacing w:after="0"/>
                  <w:ind w:left="1134"/>
                </w:pPr>
                <w:r>
                  <w:t xml:space="preserve">Tools </w:t>
                </w:r>
              </w:p>
            </w:tc>
          </w:sdtContent>
        </w:sdt>
        <w:tc>
          <w:tcPr>
            <w:tcW w:w="2347" w:type="dxa"/>
          </w:tcPr>
          <w:p w:rsidR="004F79D9" w:rsidP="00E430E0" w:rsidRDefault="004F79D9" w14:paraId="7EE83251" w14:textId="4AC4AF23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2CDF4443" w14:textId="2FE464B2">
            <w:pPr>
              <w:spacing w:after="0"/>
            </w:pPr>
          </w:p>
        </w:tc>
      </w:tr>
      <w:tr w:rsidR="004F79D9" w:rsidTr="004F79D9" w14:paraId="5DED2DE3" w14:textId="77777777">
        <w:sdt>
          <w:sdtPr>
            <w:id w:val="-157303632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RDefault="004F79D9" w14:paraId="08D42D45" w14:textId="39AFB7A5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5B39400F" w:rsidRDefault="004F79D9" w14:paraId="4ED97872" w14:textId="31FA2020">
            <w:pPr>
              <w:pStyle w:val="ListParagraph"/>
              <w:numPr>
                <w:ilvl w:val="1"/>
                <w:numId w:val="1"/>
              </w:numPr>
              <w:spacing w:after="0"/>
            </w:pPr>
            <w:r>
              <w:t>Link to website</w:t>
            </w:r>
          </w:p>
        </w:tc>
        <w:tc>
          <w:tcPr>
            <w:tcW w:w="2347" w:type="dxa"/>
          </w:tcPr>
          <w:p w:rsidR="004F79D9" w:rsidRDefault="004F79D9" w14:paraId="07EE9917" w14:textId="63AF319B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:rsidR="004F79D9" w:rsidRDefault="004F79D9" w14:paraId="6773BB81" w14:textId="18C84D64">
            <w:pPr>
              <w:spacing w:after="0"/>
            </w:pPr>
          </w:p>
        </w:tc>
      </w:tr>
      <w:tr w:rsidR="004F79D9" w:rsidTr="004F79D9" w14:paraId="1F0D0485" w14:textId="77777777">
        <w:sdt>
          <w:sdtPr>
            <w:id w:val="20988904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RDefault="004F79D9" w14:paraId="6CD8CEB0" w14:textId="3D3FF511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AD6BC1" w:rsidRDefault="004F79D9" w14:paraId="547E26C7" w14:textId="5472D41F">
            <w:pPr>
              <w:spacing w:after="0"/>
              <w:ind w:left="1134"/>
            </w:pPr>
            <w:r>
              <w:t xml:space="preserve">Link to </w:t>
            </w:r>
            <w:proofErr w:type="spellStart"/>
            <w:r>
              <w:t>Github</w:t>
            </w:r>
            <w:proofErr w:type="spellEnd"/>
          </w:p>
        </w:tc>
        <w:tc>
          <w:tcPr>
            <w:tcW w:w="2347" w:type="dxa"/>
          </w:tcPr>
          <w:p w:rsidR="004F79D9" w:rsidRDefault="004F79D9" w14:paraId="06A28F6A" w14:textId="4A7C47E9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:rsidR="004F79D9" w:rsidRDefault="004F79D9" w14:paraId="2564974C" w14:textId="14FB301A">
            <w:pPr>
              <w:spacing w:after="0"/>
            </w:pPr>
          </w:p>
        </w:tc>
      </w:tr>
      <w:tr w:rsidR="004F79D9" w:rsidTr="004F79D9" w14:paraId="2855E86D" w14:textId="77777777">
        <w:sdt>
          <w:sdtPr>
            <w:id w:val="-192610501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RDefault="004F79D9" w14:paraId="3A72534A" w14:textId="30B2D8E8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AD6BC1" w:rsidRDefault="004F79D9" w14:paraId="4EF222E3" w14:textId="75A62096">
            <w:pPr>
              <w:spacing w:after="0"/>
              <w:ind w:left="1134"/>
            </w:pPr>
            <w:r w:rsidRPr="00EC4E97">
              <w:rPr>
                <w:strike/>
              </w:rPr>
              <w:t xml:space="preserve">Evaluation on the competency of the audit trail in </w:t>
            </w:r>
            <w:proofErr w:type="spellStart"/>
            <w:r w:rsidRPr="00EC4E97">
              <w:rPr>
                <w:strike/>
              </w:rPr>
              <w:t>Github</w:t>
            </w:r>
            <w:proofErr w:type="spellEnd"/>
            <w:r w:rsidRPr="00EC4E97">
              <w:rPr>
                <w:strike/>
              </w:rPr>
              <w:t xml:space="preserve"> to encompass the group’s work.</w:t>
            </w:r>
          </w:p>
        </w:tc>
        <w:tc>
          <w:tcPr>
            <w:tcW w:w="2347" w:type="dxa"/>
          </w:tcPr>
          <w:p w:rsidR="004F79D9" w:rsidRDefault="004F79D9" w14:paraId="3A31329C" w14:textId="013D11DB">
            <w:pPr>
              <w:spacing w:after="0"/>
            </w:pPr>
          </w:p>
        </w:tc>
        <w:tc>
          <w:tcPr>
            <w:tcW w:w="1800" w:type="dxa"/>
          </w:tcPr>
          <w:p w:rsidR="004F79D9" w:rsidRDefault="004F79D9" w14:paraId="0C6F63D7" w14:textId="14847305">
            <w:pPr>
              <w:spacing w:after="0"/>
            </w:pPr>
          </w:p>
        </w:tc>
      </w:tr>
      <w:tr w:rsidR="004F79D9" w:rsidTr="004F79D9" w14:paraId="56B91C5A" w14:textId="77777777">
        <w:tc>
          <w:tcPr>
            <w:tcW w:w="541" w:type="dxa"/>
          </w:tcPr>
          <w:p w:rsidR="004F79D9" w:rsidP="00E430E0" w:rsidRDefault="004F79D9" w14:paraId="5B30548D" w14:textId="1EE2BFAC">
            <w:pPr>
              <w:spacing w:after="0"/>
            </w:pPr>
          </w:p>
        </w:tc>
        <w:sdt>
          <w:sdtPr>
            <w:id w:val="-1240392147"/>
            <w:placeholder>
              <w:docPart w:val="41FF54339F434A7DB4D6645C222C8769"/>
            </w:placeholder>
            <w15:appearance w15:val="hidden"/>
          </w:sdtPr>
          <w:sdtContent>
            <w:tc>
              <w:tcPr>
                <w:tcW w:w="6112" w:type="dxa"/>
              </w:tcPr>
              <w:p w:rsidR="004F79D9" w:rsidP="00710CAA" w:rsidRDefault="004F79D9" w14:paraId="682886ED" w14:textId="003F323B">
                <w:pPr>
                  <w:pStyle w:val="Heading3"/>
                  <w:outlineLvl w:val="2"/>
                </w:pPr>
                <w:r>
                  <w:t>Project Plan/Description</w:t>
                </w:r>
              </w:p>
            </w:tc>
          </w:sdtContent>
        </w:sdt>
        <w:tc>
          <w:tcPr>
            <w:tcW w:w="2347" w:type="dxa"/>
          </w:tcPr>
          <w:p w:rsidR="004F79D9" w:rsidP="00E430E0" w:rsidRDefault="004F79D9" w14:paraId="75CD2CE7" w14:textId="7304DC0A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5B408EF4" w14:textId="3EA70557">
            <w:pPr>
              <w:spacing w:after="0"/>
            </w:pPr>
          </w:p>
        </w:tc>
      </w:tr>
      <w:tr w:rsidR="004F79D9" w:rsidTr="004F79D9" w14:paraId="6DFB92A8" w14:textId="77777777">
        <w:tc>
          <w:tcPr>
            <w:tcW w:w="541" w:type="dxa"/>
          </w:tcPr>
          <w:p w:rsidR="004F79D9" w:rsidP="00E430E0" w:rsidRDefault="004F79D9" w14:paraId="43E06625" w14:textId="1C7A694A">
            <w:pPr>
              <w:spacing w:after="0"/>
            </w:pPr>
          </w:p>
        </w:tc>
        <w:tc>
          <w:tcPr>
            <w:tcW w:w="6112" w:type="dxa"/>
          </w:tcPr>
          <w:p w:rsidR="004F79D9" w:rsidP="00710CAA" w:rsidRDefault="004F79D9" w14:paraId="12BB69EB" w14:textId="40BED21F">
            <w:pPr>
              <w:spacing w:after="0"/>
              <w:ind w:left="1134"/>
            </w:pPr>
            <w:r w:rsidRPr="00710CAA">
              <w:rPr>
                <w:b/>
                <w:bCs/>
              </w:rPr>
              <w:t>Overview</w:t>
            </w:r>
          </w:p>
        </w:tc>
        <w:tc>
          <w:tcPr>
            <w:tcW w:w="2347" w:type="dxa"/>
          </w:tcPr>
          <w:p w:rsidR="004F79D9" w:rsidP="00E430E0" w:rsidRDefault="004F79D9" w14:paraId="3ADB12FF" w14:textId="07537225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01748414" w14:textId="77777777">
            <w:pPr>
              <w:spacing w:after="0"/>
            </w:pPr>
          </w:p>
        </w:tc>
      </w:tr>
      <w:tr w:rsidR="004F79D9" w:rsidTr="004F79D9" w14:paraId="19ECAA54" w14:textId="77777777">
        <w:sdt>
          <w:sdtPr>
            <w:id w:val="-41740712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07BD5B18" w14:textId="14198D22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710CAA" w:rsidRDefault="004F79D9" w14:paraId="065C6F6E" w14:textId="6F666E3C">
            <w:pPr>
              <w:spacing w:after="0"/>
              <w:ind w:left="1134"/>
            </w:pPr>
            <w:r>
              <w:t>Topic – Proposition of work</w:t>
            </w:r>
          </w:p>
        </w:tc>
        <w:tc>
          <w:tcPr>
            <w:tcW w:w="2347" w:type="dxa"/>
          </w:tcPr>
          <w:p w:rsidR="004F79D9" w:rsidP="00E430E0" w:rsidRDefault="004F79D9" w14:paraId="232B7BEC" w14:textId="479FDB46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:rsidR="004F79D9" w:rsidP="00E430E0" w:rsidRDefault="004F79D9" w14:paraId="563DBF9C" w14:textId="77777777">
            <w:pPr>
              <w:spacing w:after="0"/>
            </w:pPr>
          </w:p>
        </w:tc>
      </w:tr>
      <w:tr w:rsidR="004F79D9" w:rsidTr="004F79D9" w14:paraId="59DF9AEF" w14:textId="77777777">
        <w:sdt>
          <w:sdtPr>
            <w:id w:val="49669571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4F6EAC48" w14:textId="6D0D3321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Pr="00EC4E97" w:rsidR="004F79D9" w:rsidP="00710CAA" w:rsidRDefault="004F79D9" w14:paraId="63D43473" w14:textId="045E2C00">
            <w:pPr>
              <w:spacing w:after="0"/>
              <w:ind w:left="1134"/>
              <w:rPr>
                <w:strike/>
              </w:rPr>
            </w:pPr>
            <w:r>
              <w:t>Motivation – Alignment with IT future.</w:t>
            </w:r>
          </w:p>
        </w:tc>
        <w:tc>
          <w:tcPr>
            <w:tcW w:w="2347" w:type="dxa"/>
          </w:tcPr>
          <w:p w:rsidR="004F79D9" w:rsidP="00E430E0" w:rsidRDefault="004F79D9" w14:paraId="5EED0800" w14:textId="1BB1B65D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:rsidR="004F79D9" w:rsidP="00E430E0" w:rsidRDefault="004F79D9" w14:paraId="4658DB3D" w14:textId="77777777">
            <w:pPr>
              <w:spacing w:after="0"/>
            </w:pPr>
          </w:p>
        </w:tc>
      </w:tr>
      <w:tr w:rsidR="004F79D9" w:rsidTr="004F79D9" w14:paraId="462EF412" w14:textId="77777777">
        <w:sdt>
          <w:sdtPr>
            <w:id w:val="123975352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16819040" w14:textId="49C17A4C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710CAA" w:rsidRDefault="004F79D9" w14:paraId="03879BC7" w14:textId="146E6DF6">
            <w:pPr>
              <w:pStyle w:val="Heading3"/>
              <w:outlineLvl w:val="2"/>
            </w:pPr>
            <w:r>
              <w:t>Landscape – Competitors? Point of difference.</w:t>
            </w:r>
          </w:p>
        </w:tc>
        <w:tc>
          <w:tcPr>
            <w:tcW w:w="2347" w:type="dxa"/>
          </w:tcPr>
          <w:p w:rsidR="004F79D9" w:rsidP="00E430E0" w:rsidRDefault="004F79D9" w14:paraId="046FE170" w14:textId="153C8E1E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:rsidR="004F79D9" w:rsidP="00E430E0" w:rsidRDefault="004F79D9" w14:paraId="53282562" w14:textId="71418D0E">
            <w:pPr>
              <w:spacing w:after="0"/>
            </w:pPr>
          </w:p>
        </w:tc>
      </w:tr>
      <w:tr w:rsidR="004F79D9" w:rsidTr="004F79D9" w14:paraId="6032CB5C" w14:textId="77777777">
        <w:tc>
          <w:tcPr>
            <w:tcW w:w="541" w:type="dxa"/>
          </w:tcPr>
          <w:p w:rsidR="004F79D9" w:rsidP="00E430E0" w:rsidRDefault="004F79D9" w14:paraId="13AEACE3" w14:textId="69DFEA06">
            <w:pPr>
              <w:spacing w:after="0"/>
            </w:pPr>
          </w:p>
        </w:tc>
        <w:tc>
          <w:tcPr>
            <w:tcW w:w="6112" w:type="dxa"/>
          </w:tcPr>
          <w:p w:rsidRPr="00710CAA" w:rsidR="004F79D9" w:rsidP="00710CAA" w:rsidRDefault="004F79D9" w14:paraId="2F2B3571" w14:textId="02DD4BCF">
            <w:pPr>
              <w:spacing w:after="0"/>
              <w:ind w:left="1134"/>
              <w:rPr>
                <w:b/>
                <w:bCs/>
              </w:rPr>
            </w:pPr>
            <w:r w:rsidRPr="00710CAA">
              <w:rPr>
                <w:b/>
                <w:bCs/>
              </w:rPr>
              <w:t>Detailed Description</w:t>
            </w:r>
          </w:p>
        </w:tc>
        <w:tc>
          <w:tcPr>
            <w:tcW w:w="2347" w:type="dxa"/>
          </w:tcPr>
          <w:p w:rsidR="004F79D9" w:rsidP="00E430E0" w:rsidRDefault="004F79D9" w14:paraId="27ADF3A3" w14:textId="7EB1EB02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576887E9" w14:textId="77777777">
            <w:pPr>
              <w:spacing w:after="0"/>
            </w:pPr>
          </w:p>
        </w:tc>
      </w:tr>
      <w:tr w:rsidR="004F79D9" w:rsidTr="004F79D9" w14:paraId="3322CA48" w14:textId="77777777">
        <w:sdt>
          <w:sdtPr>
            <w:id w:val="35462451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78DC3B5E" w14:textId="5D7D968E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CD3337" w:rsidRDefault="004F79D9" w14:paraId="33DE8594" w14:textId="47994F4D">
            <w:pPr>
              <w:spacing w:after="0"/>
              <w:ind w:left="1134"/>
            </w:pPr>
            <w:r>
              <w:t xml:space="preserve">Aims – General goal and smaller goals. </w:t>
            </w:r>
          </w:p>
        </w:tc>
        <w:tc>
          <w:tcPr>
            <w:tcW w:w="2347" w:type="dxa"/>
          </w:tcPr>
          <w:p w:rsidR="004F79D9" w:rsidP="00E430E0" w:rsidRDefault="004F79D9" w14:paraId="7AB74A84" w14:textId="5F841430">
            <w:pPr>
              <w:spacing w:after="0"/>
            </w:pPr>
            <w:r>
              <w:t>Adam</w:t>
            </w:r>
          </w:p>
        </w:tc>
        <w:tc>
          <w:tcPr>
            <w:tcW w:w="1800" w:type="dxa"/>
          </w:tcPr>
          <w:p w:rsidR="004F79D9" w:rsidP="00E430E0" w:rsidRDefault="004F79D9" w14:paraId="64B29C4B" w14:textId="77777777">
            <w:pPr>
              <w:spacing w:after="0"/>
            </w:pPr>
          </w:p>
        </w:tc>
      </w:tr>
      <w:tr w:rsidR="004F79D9" w:rsidTr="004F79D9" w14:paraId="54CB5422" w14:textId="77777777">
        <w:tc>
          <w:tcPr>
            <w:tcW w:w="541" w:type="dxa"/>
          </w:tcPr>
          <w:p w:rsidR="004F79D9" w:rsidP="00E430E0" w:rsidRDefault="004F79D9" w14:paraId="111BCF65" w14:textId="3160CD4F">
            <w:pPr>
              <w:spacing w:after="0"/>
            </w:pPr>
          </w:p>
        </w:tc>
        <w:tc>
          <w:tcPr>
            <w:tcW w:w="6112" w:type="dxa"/>
          </w:tcPr>
          <w:p w:rsidR="004F79D9" w:rsidP="00CD3337" w:rsidRDefault="004F79D9" w14:paraId="72F00438" w14:textId="7F953690">
            <w:pPr>
              <w:spacing w:after="0"/>
              <w:ind w:left="1134"/>
            </w:pPr>
            <w:r>
              <w:t>Plans and Progress</w:t>
            </w:r>
          </w:p>
        </w:tc>
        <w:tc>
          <w:tcPr>
            <w:tcW w:w="2347" w:type="dxa"/>
          </w:tcPr>
          <w:p w:rsidR="004F79D9" w:rsidP="00E430E0" w:rsidRDefault="004F79D9" w14:paraId="7CDED0D3" w14:textId="0B312A90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0AFE31DB" w14:textId="77777777">
            <w:pPr>
              <w:spacing w:after="0"/>
            </w:pPr>
          </w:p>
        </w:tc>
      </w:tr>
      <w:tr w:rsidR="004F79D9" w:rsidTr="004F79D9" w14:paraId="295754C5" w14:textId="77777777">
        <w:sdt>
          <w:sdtPr>
            <w:id w:val="183842840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1C8F5D65" w14:textId="493EB13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CD3337" w:rsidRDefault="004F79D9" w14:paraId="42FEB2E0" w14:textId="3F0C0399">
            <w:pPr>
              <w:spacing w:after="0"/>
              <w:ind w:left="1134"/>
            </w:pPr>
            <w:r>
              <w:t xml:space="preserve">Summary report – Rubric </w:t>
            </w:r>
            <w:proofErr w:type="spellStart"/>
            <w:r>
              <w:t>ie</w:t>
            </w:r>
            <w:proofErr w:type="spellEnd"/>
            <w:r>
              <w:t>. Decision points, problems, changes, progress report, priorities.</w:t>
            </w:r>
          </w:p>
        </w:tc>
        <w:tc>
          <w:tcPr>
            <w:tcW w:w="2347" w:type="dxa"/>
          </w:tcPr>
          <w:p w:rsidR="004F79D9" w:rsidP="00E430E0" w:rsidRDefault="004F79D9" w14:paraId="40210448" w14:textId="063969D9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4DAE0DE1" w14:textId="77777777">
            <w:pPr>
              <w:spacing w:after="0"/>
            </w:pPr>
          </w:p>
        </w:tc>
      </w:tr>
      <w:tr w:rsidR="004F79D9" w:rsidTr="004F79D9" w14:paraId="29C42B47" w14:textId="77777777">
        <w:tc>
          <w:tcPr>
            <w:tcW w:w="541" w:type="dxa"/>
          </w:tcPr>
          <w:p w:rsidR="004F79D9" w:rsidP="00E430E0" w:rsidRDefault="004F79D9" w14:paraId="01BB3B1D" w14:textId="330BE76D">
            <w:pPr>
              <w:spacing w:after="0"/>
            </w:pPr>
          </w:p>
        </w:tc>
        <w:tc>
          <w:tcPr>
            <w:tcW w:w="6112" w:type="dxa"/>
          </w:tcPr>
          <w:p w:rsidRPr="00710CAA" w:rsidR="004F79D9" w:rsidP="00CD3337" w:rsidRDefault="004F79D9" w14:paraId="06D7886D" w14:textId="7B3DFF68">
            <w:pPr>
              <w:spacing w:after="0"/>
              <w:ind w:left="1134"/>
              <w:rPr>
                <w:b/>
                <w:bCs/>
              </w:rPr>
            </w:pPr>
            <w:r w:rsidRPr="002E4C44">
              <w:rPr>
                <w:b/>
                <w:bCs/>
              </w:rPr>
              <w:t>Applications</w:t>
            </w:r>
            <w:r>
              <w:t>:</w:t>
            </w:r>
          </w:p>
        </w:tc>
        <w:tc>
          <w:tcPr>
            <w:tcW w:w="2347" w:type="dxa"/>
          </w:tcPr>
          <w:p w:rsidR="004F79D9" w:rsidP="00E430E0" w:rsidRDefault="004F79D9" w14:paraId="15997C9E" w14:textId="31DC53BD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3C4E7AA7" w14:textId="77777777">
            <w:pPr>
              <w:spacing w:after="0"/>
            </w:pPr>
          </w:p>
        </w:tc>
      </w:tr>
      <w:tr w:rsidR="004F79D9" w:rsidTr="004F79D9" w14:paraId="7522166A" w14:textId="77777777">
        <w:sdt>
          <w:sdtPr>
            <w:id w:val="68740634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235E8CA9" w14:textId="3A119C1D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CD3337" w:rsidRDefault="004F79D9" w14:paraId="7D46F659" w14:textId="6F0B9E71">
            <w:pPr>
              <w:spacing w:after="0"/>
              <w:ind w:left="1134"/>
            </w:pPr>
            <w:r w:rsidRPr="002E4C44">
              <w:rPr>
                <w:i/>
                <w:iCs/>
              </w:rPr>
              <w:t>HR</w:t>
            </w:r>
          </w:p>
        </w:tc>
        <w:tc>
          <w:tcPr>
            <w:tcW w:w="2347" w:type="dxa"/>
          </w:tcPr>
          <w:p w:rsidR="004F79D9" w:rsidP="00E430E0" w:rsidRDefault="004F79D9" w14:paraId="2665B510" w14:textId="2BCA399B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:rsidR="004F79D9" w:rsidP="00E430E0" w:rsidRDefault="004F79D9" w14:paraId="26DFDCB0" w14:textId="77777777">
            <w:pPr>
              <w:spacing w:after="0"/>
            </w:pPr>
          </w:p>
        </w:tc>
      </w:tr>
      <w:tr w:rsidR="004F79D9" w:rsidTr="004F79D9" w14:paraId="57D20D2C" w14:textId="77777777">
        <w:sdt>
          <w:sdtPr>
            <w:id w:val="18988229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8B3DE4" w:rsidRDefault="004F79D9" w14:paraId="2C366292" w14:textId="22334103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8B3DE4" w:rsidRDefault="004F79D9" w14:paraId="3D70497D" w14:textId="1682B86A">
            <w:pPr>
              <w:spacing w:after="0"/>
              <w:ind w:left="1134"/>
            </w:pPr>
            <w:r w:rsidRPr="002E4C44">
              <w:rPr>
                <w:i/>
                <w:iCs/>
              </w:rPr>
              <w:t>Inventory/Logistics</w:t>
            </w:r>
          </w:p>
        </w:tc>
        <w:tc>
          <w:tcPr>
            <w:tcW w:w="2347" w:type="dxa"/>
          </w:tcPr>
          <w:p w:rsidR="004F79D9" w:rsidP="008B3DE4" w:rsidRDefault="004F79D9" w14:paraId="17C02112" w14:textId="2B0A58C1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:rsidR="004F79D9" w:rsidP="008B3DE4" w:rsidRDefault="004F79D9" w14:paraId="40C16F27" w14:textId="77777777">
            <w:pPr>
              <w:spacing w:after="0"/>
            </w:pPr>
          </w:p>
        </w:tc>
      </w:tr>
      <w:tr w:rsidR="004F79D9" w:rsidTr="004F79D9" w14:paraId="2A93B7D2" w14:textId="77777777">
        <w:sdt>
          <w:sdtPr>
            <w:id w:val="207530544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18392ACD" w14:textId="13167371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331E55" w:rsidRDefault="004F79D9" w14:paraId="642BCAF2" w14:textId="57311850">
            <w:pPr>
              <w:spacing w:after="0"/>
              <w:ind w:left="1701"/>
            </w:pPr>
            <w:r w:rsidRPr="002E4C44">
              <w:rPr>
                <w:i/>
                <w:iCs/>
              </w:rPr>
              <w:t>Point of Sale</w:t>
            </w:r>
          </w:p>
        </w:tc>
        <w:tc>
          <w:tcPr>
            <w:tcW w:w="2347" w:type="dxa"/>
          </w:tcPr>
          <w:p w:rsidR="004F79D9" w:rsidP="008B3DE4" w:rsidRDefault="004F79D9" w14:paraId="7F1582E6" w14:textId="3FC13FA4">
            <w:pPr>
              <w:spacing w:after="0"/>
            </w:pPr>
            <w:r>
              <w:t>David</w:t>
            </w:r>
          </w:p>
        </w:tc>
        <w:tc>
          <w:tcPr>
            <w:tcW w:w="1800" w:type="dxa"/>
          </w:tcPr>
          <w:p w:rsidR="004F79D9" w:rsidP="008B3DE4" w:rsidRDefault="004F79D9" w14:paraId="774B9B5A" w14:textId="77777777">
            <w:pPr>
              <w:spacing w:after="0"/>
            </w:pPr>
          </w:p>
        </w:tc>
      </w:tr>
      <w:tr w:rsidR="004F79D9" w:rsidTr="004F79D9" w14:paraId="72DFB89D" w14:textId="77777777">
        <w:sdt>
          <w:sdtPr>
            <w:id w:val="-2100561192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063B68E2" w14:textId="4657DB9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331E55" w:rsidRDefault="004F79D9" w14:paraId="30334CB1" w14:textId="4D5AA1F7">
            <w:pPr>
              <w:spacing w:after="0"/>
              <w:ind w:left="1701"/>
            </w:pPr>
            <w:r w:rsidRPr="002E4C44">
              <w:rPr>
                <w:i/>
                <w:iCs/>
              </w:rPr>
              <w:t>Customer Relations Management</w:t>
            </w:r>
          </w:p>
        </w:tc>
        <w:tc>
          <w:tcPr>
            <w:tcW w:w="2347" w:type="dxa"/>
          </w:tcPr>
          <w:p w:rsidR="004F79D9" w:rsidP="008B3DE4" w:rsidRDefault="004F79D9" w14:paraId="3B11EAAF" w14:textId="26D43306">
            <w:pPr>
              <w:spacing w:after="0"/>
            </w:pPr>
            <w:r>
              <w:t>Jordan</w:t>
            </w:r>
          </w:p>
        </w:tc>
        <w:tc>
          <w:tcPr>
            <w:tcW w:w="1800" w:type="dxa"/>
          </w:tcPr>
          <w:p w:rsidR="004F79D9" w:rsidP="008B3DE4" w:rsidRDefault="004F79D9" w14:paraId="396500E2" w14:textId="77777777">
            <w:pPr>
              <w:spacing w:after="0"/>
            </w:pPr>
          </w:p>
        </w:tc>
      </w:tr>
      <w:tr w:rsidR="004F79D9" w:rsidTr="004F79D9" w14:paraId="4B152B1F" w14:textId="77777777">
        <w:sdt>
          <w:sdtPr>
            <w:id w:val="1338121912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49634628" w14:textId="742225C6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Pr="002E4C44" w:rsidR="004F79D9" w:rsidP="002E4C44" w:rsidRDefault="004F79D9" w14:paraId="008756B5" w14:textId="564CA4B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Payroll</w:t>
            </w:r>
          </w:p>
        </w:tc>
        <w:tc>
          <w:tcPr>
            <w:tcW w:w="2347" w:type="dxa"/>
          </w:tcPr>
          <w:p w:rsidR="004F79D9" w:rsidP="008B3DE4" w:rsidRDefault="004F79D9" w14:paraId="63161FFD" w14:textId="196D0294">
            <w:pPr>
              <w:spacing w:after="0"/>
            </w:pPr>
            <w:r>
              <w:t>Adam</w:t>
            </w:r>
          </w:p>
        </w:tc>
        <w:tc>
          <w:tcPr>
            <w:tcW w:w="1800" w:type="dxa"/>
          </w:tcPr>
          <w:p w:rsidR="004F79D9" w:rsidP="008B3DE4" w:rsidRDefault="004F79D9" w14:paraId="62D61CA1" w14:textId="77777777">
            <w:pPr>
              <w:spacing w:after="0"/>
            </w:pPr>
          </w:p>
        </w:tc>
      </w:tr>
      <w:tr w:rsidR="004F79D9" w:rsidTr="004F79D9" w14:paraId="04A7D1C1" w14:textId="77777777">
        <w:sdt>
          <w:sdtPr>
            <w:id w:val="61517758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0ACE8264" w14:textId="555EFF58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Pr="002E4C44" w:rsidR="004F79D9" w:rsidP="002E4C44" w:rsidRDefault="004F79D9" w14:paraId="2F6CE5C2" w14:textId="2FED6FAB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Accounting</w:t>
            </w:r>
          </w:p>
        </w:tc>
        <w:tc>
          <w:tcPr>
            <w:tcW w:w="2347" w:type="dxa"/>
          </w:tcPr>
          <w:p w:rsidR="004F79D9" w:rsidP="008B3DE4" w:rsidRDefault="004F79D9" w14:paraId="7FB71C7D" w14:textId="6702FEC4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:rsidR="004F79D9" w:rsidP="008B3DE4" w:rsidRDefault="004F79D9" w14:paraId="2ECCDF86" w14:textId="77777777">
            <w:pPr>
              <w:spacing w:after="0"/>
            </w:pPr>
          </w:p>
        </w:tc>
      </w:tr>
      <w:tr w:rsidR="004F79D9" w:rsidTr="004F79D9" w14:paraId="721BB3B3" w14:textId="77777777">
        <w:sdt>
          <w:sdtPr>
            <w:id w:val="-120024137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3E72F661" w14:textId="00613869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Pr="00F168B4" w:rsidR="004F79D9" w:rsidP="00286E1F" w:rsidRDefault="004F79D9" w14:paraId="1D37B659" w14:textId="77777777">
            <w:pPr>
              <w:spacing w:after="0"/>
              <w:ind w:left="1701"/>
              <w:rPr>
                <w:b/>
                <w:bCs/>
              </w:rPr>
            </w:pPr>
            <w:r w:rsidRPr="00F168B4">
              <w:rPr>
                <w:b/>
                <w:bCs/>
              </w:rPr>
              <w:t>Website</w:t>
            </w:r>
          </w:p>
          <w:p w:rsidRPr="002E4C44" w:rsidR="004F79D9" w:rsidP="002E4C44" w:rsidRDefault="004F79D9" w14:paraId="5B62AA5F" w14:textId="7D5B2C00">
            <w:pPr>
              <w:spacing w:after="0"/>
              <w:ind w:left="2268"/>
              <w:rPr>
                <w:i/>
                <w:iCs/>
              </w:rPr>
            </w:pPr>
            <w:r w:rsidRPr="00F168B4">
              <w:rPr>
                <w:b/>
                <w:bCs/>
              </w:rPr>
              <w:t>Azure Infrastructure</w:t>
            </w:r>
          </w:p>
        </w:tc>
        <w:tc>
          <w:tcPr>
            <w:tcW w:w="2347" w:type="dxa"/>
          </w:tcPr>
          <w:p w:rsidR="004F79D9" w:rsidP="008B3DE4" w:rsidRDefault="004F79D9" w14:paraId="732EF51F" w14:textId="6CA2CB6D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:rsidR="004F79D9" w:rsidP="008B3DE4" w:rsidRDefault="004F79D9" w14:paraId="6B7E94B4" w14:textId="77777777">
            <w:pPr>
              <w:spacing w:after="0"/>
            </w:pPr>
          </w:p>
        </w:tc>
      </w:tr>
      <w:tr w:rsidR="004F79D9" w:rsidTr="004F79D9" w14:paraId="7A5110A0" w14:textId="77777777">
        <w:sdt>
          <w:sdtPr>
            <w:id w:val="20761593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6220050F" w14:textId="352E5968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Pr="002E4C44" w:rsidR="004F79D9" w:rsidP="002E4C44" w:rsidRDefault="004F79D9" w14:paraId="016EEC8A" w14:textId="6DA9E955">
            <w:pPr>
              <w:spacing w:after="0"/>
              <w:ind w:left="2268"/>
              <w:rPr>
                <w:i/>
                <w:iCs/>
              </w:rPr>
            </w:pPr>
            <w:r w:rsidRPr="00AC24F9">
              <w:rPr>
                <w:i/>
                <w:iCs/>
              </w:rPr>
              <w:t>IAAS/PAAS? Architecture</w:t>
            </w:r>
          </w:p>
        </w:tc>
        <w:tc>
          <w:tcPr>
            <w:tcW w:w="2347" w:type="dxa"/>
          </w:tcPr>
          <w:p w:rsidR="004F79D9" w:rsidP="008B3DE4" w:rsidRDefault="004F79D9" w14:paraId="177526AD" w14:textId="23D6E024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:rsidR="004F79D9" w:rsidP="008B3DE4" w:rsidRDefault="004F79D9" w14:paraId="04598BB3" w14:textId="77777777">
            <w:pPr>
              <w:spacing w:after="0"/>
            </w:pPr>
          </w:p>
        </w:tc>
      </w:tr>
      <w:tr w:rsidR="004F79D9" w:rsidTr="004F79D9" w14:paraId="7A7354E7" w14:textId="77777777">
        <w:sdt>
          <w:sdtPr>
            <w:id w:val="27198757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6019B5D4" w14:textId="54B4B0B9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Pr="002E4C44" w:rsidR="004F79D9" w:rsidP="002E4C44" w:rsidRDefault="004F79D9" w14:paraId="5561609A" w14:textId="5E685B58">
            <w:pPr>
              <w:spacing w:after="0"/>
              <w:ind w:left="2268"/>
              <w:rPr>
                <w:i/>
                <w:iCs/>
              </w:rPr>
            </w:pPr>
            <w:r w:rsidRPr="00AC24F9">
              <w:rPr>
                <w:i/>
                <w:iCs/>
              </w:rPr>
              <w:t>SQL Backend</w:t>
            </w:r>
          </w:p>
        </w:tc>
        <w:tc>
          <w:tcPr>
            <w:tcW w:w="2347" w:type="dxa"/>
          </w:tcPr>
          <w:p w:rsidR="004F79D9" w:rsidP="008B3DE4" w:rsidRDefault="004F79D9" w14:paraId="13C3E4F1" w14:textId="65C9F8AE">
            <w:pPr>
              <w:spacing w:after="0"/>
            </w:pPr>
            <w:r>
              <w:t>Hermanto/Jordan</w:t>
            </w:r>
          </w:p>
        </w:tc>
        <w:tc>
          <w:tcPr>
            <w:tcW w:w="1800" w:type="dxa"/>
          </w:tcPr>
          <w:p w:rsidR="004F79D9" w:rsidP="008B3DE4" w:rsidRDefault="004F79D9" w14:paraId="5D32A1BA" w14:textId="77777777">
            <w:pPr>
              <w:spacing w:after="0"/>
            </w:pPr>
          </w:p>
        </w:tc>
      </w:tr>
      <w:tr w:rsidR="004F79D9" w:rsidTr="004F79D9" w14:paraId="68768A99" w14:textId="77777777">
        <w:sdt>
          <w:sdtPr>
            <w:id w:val="-145385031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31C927F6" w14:textId="173018C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Pr="002E4C44" w:rsidR="004F79D9" w:rsidP="002E4C44" w:rsidRDefault="004F79D9" w14:paraId="0D0EE6A1" w14:textId="14AB29AC">
            <w:pPr>
              <w:spacing w:after="0"/>
              <w:ind w:left="2268"/>
              <w:rPr>
                <w:i/>
                <w:iCs/>
              </w:rPr>
            </w:pPr>
            <w:r w:rsidRPr="005D0C70">
              <w:rPr>
                <w:b/>
                <w:bCs/>
              </w:rPr>
              <w:t>Financial reports</w:t>
            </w:r>
          </w:p>
        </w:tc>
        <w:tc>
          <w:tcPr>
            <w:tcW w:w="2347" w:type="dxa"/>
          </w:tcPr>
          <w:p w:rsidR="004F79D9" w:rsidP="008B3DE4" w:rsidRDefault="004F79D9" w14:paraId="0FB2754C" w14:textId="3C88A5A2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:rsidR="004F79D9" w:rsidP="008B3DE4" w:rsidRDefault="004F79D9" w14:paraId="4C4AB109" w14:textId="77777777">
            <w:pPr>
              <w:spacing w:after="0"/>
            </w:pPr>
          </w:p>
        </w:tc>
      </w:tr>
      <w:tr w:rsidR="004F79D9" w:rsidTr="004F79D9" w14:paraId="2C708D92" w14:textId="77777777">
        <w:tc>
          <w:tcPr>
            <w:tcW w:w="541" w:type="dxa"/>
          </w:tcPr>
          <w:p w:rsidRPr="0050578E" w:rsidR="004F79D9" w:rsidP="008B3DE4" w:rsidRDefault="004F79D9" w14:paraId="5555D6FF" w14:textId="2A655846">
            <w:pPr>
              <w:spacing w:after="0"/>
            </w:pPr>
          </w:p>
        </w:tc>
        <w:tc>
          <w:tcPr>
            <w:tcW w:w="6112" w:type="dxa"/>
          </w:tcPr>
          <w:p w:rsidRPr="00F168B4" w:rsidR="004F79D9" w:rsidP="00286E1F" w:rsidRDefault="004F79D9" w14:paraId="5925E3C1" w14:textId="2C2E4570">
            <w:pPr>
              <w:spacing w:after="0"/>
              <w:ind w:left="1701"/>
              <w:rPr>
                <w:b/>
                <w:bCs/>
              </w:rPr>
            </w:pPr>
            <w:r>
              <w:t>Roles</w:t>
            </w:r>
          </w:p>
        </w:tc>
        <w:tc>
          <w:tcPr>
            <w:tcW w:w="2347" w:type="dxa"/>
          </w:tcPr>
          <w:p w:rsidR="004F79D9" w:rsidP="008B3DE4" w:rsidRDefault="004F79D9" w14:paraId="1D9F4B44" w14:textId="062AB541">
            <w:pPr>
              <w:spacing w:after="0"/>
            </w:pPr>
          </w:p>
        </w:tc>
        <w:tc>
          <w:tcPr>
            <w:tcW w:w="1800" w:type="dxa"/>
          </w:tcPr>
          <w:p w:rsidR="004F79D9" w:rsidP="008B3DE4" w:rsidRDefault="004F79D9" w14:paraId="0317359E" w14:textId="77777777">
            <w:pPr>
              <w:spacing w:after="0"/>
            </w:pPr>
          </w:p>
        </w:tc>
      </w:tr>
      <w:tr w:rsidR="004F79D9" w:rsidTr="004F79D9" w14:paraId="070E09C4" w14:textId="77777777">
        <w:sdt>
          <w:sdtPr>
            <w:id w:val="1592812004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5D4C15DF" w14:textId="47E77921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Pr="00AC24F9" w:rsidR="004F79D9" w:rsidP="00F168B4" w:rsidRDefault="004F79D9" w14:paraId="4AF003BF" w14:textId="3CAD4FD5">
            <w:pPr>
              <w:spacing w:after="0"/>
              <w:ind w:left="2268"/>
              <w:rPr>
                <w:i/>
                <w:iCs/>
              </w:rPr>
            </w:pPr>
            <w:r>
              <w:t>Define roles for each member</w:t>
            </w:r>
          </w:p>
        </w:tc>
        <w:tc>
          <w:tcPr>
            <w:tcW w:w="2347" w:type="dxa"/>
          </w:tcPr>
          <w:p w:rsidR="004F79D9" w:rsidP="008B3DE4" w:rsidRDefault="004F79D9" w14:paraId="74CC9A43" w14:textId="5FDC83FB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:rsidR="004F79D9" w:rsidP="008B3DE4" w:rsidRDefault="004F79D9" w14:paraId="68470169" w14:textId="77777777">
            <w:pPr>
              <w:spacing w:after="0"/>
            </w:pPr>
          </w:p>
        </w:tc>
      </w:tr>
      <w:tr w:rsidR="004F79D9" w:rsidTr="004F79D9" w14:paraId="470A6A3F" w14:textId="77777777">
        <w:tc>
          <w:tcPr>
            <w:tcW w:w="541" w:type="dxa"/>
          </w:tcPr>
          <w:p w:rsidRPr="0050578E" w:rsidR="004F79D9" w:rsidP="008B3DE4" w:rsidRDefault="004F79D9" w14:paraId="406E6BDC" w14:textId="225BB6C3">
            <w:pPr>
              <w:spacing w:after="0"/>
            </w:pPr>
          </w:p>
        </w:tc>
        <w:tc>
          <w:tcPr>
            <w:tcW w:w="6112" w:type="dxa"/>
          </w:tcPr>
          <w:p w:rsidRPr="00AC24F9" w:rsidR="004F79D9" w:rsidP="00AC24F9" w:rsidRDefault="004F79D9" w14:paraId="672CB1CF" w14:textId="2F5C8488">
            <w:pPr>
              <w:spacing w:after="0"/>
              <w:ind w:left="2268"/>
              <w:rPr>
                <w:i/>
                <w:iCs/>
              </w:rPr>
            </w:pPr>
            <w:r>
              <w:t>Scopes and Limits</w:t>
            </w:r>
          </w:p>
        </w:tc>
        <w:tc>
          <w:tcPr>
            <w:tcW w:w="2347" w:type="dxa"/>
          </w:tcPr>
          <w:p w:rsidR="004F79D9" w:rsidP="008B3DE4" w:rsidRDefault="004F79D9" w14:paraId="38AE38B4" w14:textId="59876929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:rsidR="004F79D9" w:rsidP="008B3DE4" w:rsidRDefault="004F79D9" w14:paraId="0EC21774" w14:textId="77777777">
            <w:pPr>
              <w:spacing w:after="0"/>
            </w:pPr>
          </w:p>
        </w:tc>
      </w:tr>
      <w:tr w:rsidR="004F79D9" w:rsidTr="004F79D9" w14:paraId="6C8FD27F" w14:textId="77777777">
        <w:sdt>
          <w:sdtPr>
            <w:id w:val="197471269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39AF92D7" w14:textId="17A45A5F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Pr="005D0C70" w:rsidR="004F79D9" w:rsidP="005D0C70" w:rsidRDefault="004F79D9" w14:paraId="1FA125FD" w14:textId="67EB57C4">
            <w:pPr>
              <w:spacing w:after="0"/>
              <w:ind w:left="1701"/>
              <w:rPr>
                <w:b/>
                <w:bCs/>
              </w:rPr>
            </w:pPr>
            <w:r>
              <w:t>Products/Deliverables</w:t>
            </w:r>
          </w:p>
        </w:tc>
        <w:tc>
          <w:tcPr>
            <w:tcW w:w="2347" w:type="dxa"/>
          </w:tcPr>
          <w:p w:rsidR="004F79D9" w:rsidP="008B3DE4" w:rsidRDefault="004F79D9" w14:paraId="043B1343" w14:textId="4A92FA41">
            <w:pPr>
              <w:spacing w:after="0"/>
            </w:pPr>
          </w:p>
        </w:tc>
        <w:tc>
          <w:tcPr>
            <w:tcW w:w="1800" w:type="dxa"/>
          </w:tcPr>
          <w:p w:rsidR="004F79D9" w:rsidP="008B3DE4" w:rsidRDefault="004F79D9" w14:paraId="695E953A" w14:textId="77777777">
            <w:pPr>
              <w:spacing w:after="0"/>
            </w:pPr>
          </w:p>
        </w:tc>
      </w:tr>
      <w:tr w:rsidR="004F79D9" w:rsidTr="004F79D9" w14:paraId="47489C5C" w14:textId="77777777">
        <w:sdt>
          <w:sdtPr>
            <w:id w:val="-90113853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8B3DE4" w:rsidRDefault="004F79D9" w14:paraId="6C78D072" w14:textId="58D0E6DD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8B3DE4" w:rsidRDefault="004F79D9" w14:paraId="71E18625" w14:textId="61807C17">
            <w:pPr>
              <w:spacing w:after="0"/>
              <w:ind w:left="1134"/>
            </w:pPr>
            <w:r>
              <w:t>Scope creep – out of scope report.</w:t>
            </w:r>
          </w:p>
        </w:tc>
        <w:tc>
          <w:tcPr>
            <w:tcW w:w="2347" w:type="dxa"/>
          </w:tcPr>
          <w:p w:rsidR="004F79D9" w:rsidP="008B3DE4" w:rsidRDefault="004F79D9" w14:paraId="73E42676" w14:textId="2C8CD1DA">
            <w:pPr>
              <w:spacing w:after="0"/>
            </w:pPr>
          </w:p>
        </w:tc>
        <w:tc>
          <w:tcPr>
            <w:tcW w:w="1800" w:type="dxa"/>
          </w:tcPr>
          <w:p w:rsidR="004F79D9" w:rsidP="008B3DE4" w:rsidRDefault="004F79D9" w14:paraId="12A461CC" w14:textId="77777777">
            <w:pPr>
              <w:spacing w:after="0"/>
            </w:pPr>
          </w:p>
        </w:tc>
      </w:tr>
      <w:tr w:rsidR="004F79D9" w:rsidTr="004F79D9" w14:paraId="418D7FE6" w14:textId="77777777">
        <w:tc>
          <w:tcPr>
            <w:tcW w:w="541" w:type="dxa"/>
          </w:tcPr>
          <w:p w:rsidRPr="0050578E" w:rsidR="004F79D9" w:rsidP="008B3DE4" w:rsidRDefault="004F79D9" w14:paraId="52C08385" w14:textId="19257618">
            <w:pPr>
              <w:spacing w:after="0"/>
            </w:pPr>
          </w:p>
        </w:tc>
        <w:tc>
          <w:tcPr>
            <w:tcW w:w="6112" w:type="dxa"/>
          </w:tcPr>
          <w:p w:rsidR="004F79D9" w:rsidP="00BC28B6" w:rsidRDefault="004F79D9" w14:paraId="3E82624E" w14:textId="4D50C081">
            <w:pPr>
              <w:spacing w:after="0"/>
              <w:ind w:left="1701"/>
            </w:pPr>
            <w:r>
              <w:t>Tools and Technologies</w:t>
            </w:r>
          </w:p>
        </w:tc>
        <w:tc>
          <w:tcPr>
            <w:tcW w:w="2347" w:type="dxa"/>
          </w:tcPr>
          <w:p w:rsidR="004F79D9" w:rsidP="008B3DE4" w:rsidRDefault="004F79D9" w14:paraId="2B020DC6" w14:textId="0D3C9A71">
            <w:pPr>
              <w:spacing w:after="0"/>
            </w:pPr>
          </w:p>
        </w:tc>
        <w:tc>
          <w:tcPr>
            <w:tcW w:w="1800" w:type="dxa"/>
          </w:tcPr>
          <w:p w:rsidR="004F79D9" w:rsidP="008B3DE4" w:rsidRDefault="004F79D9" w14:paraId="08D72AB1" w14:textId="77777777">
            <w:pPr>
              <w:spacing w:after="0"/>
            </w:pPr>
          </w:p>
        </w:tc>
      </w:tr>
      <w:tr w:rsidR="004F79D9" w:rsidTr="004F79D9" w14:paraId="71699A12" w14:textId="77777777">
        <w:sdt>
          <w:sdtPr>
            <w:id w:val="154216972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8B3DE4" w:rsidRDefault="004F79D9" w14:paraId="25CB1962" w14:textId="1750D70D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8B3DE4" w:rsidRDefault="004F79D9" w14:paraId="7B997A52" w14:textId="08A65BD4">
            <w:pPr>
              <w:spacing w:after="0"/>
              <w:ind w:left="1134"/>
            </w:pPr>
            <w:r>
              <w:t>Keep updating the tools document.</w:t>
            </w:r>
          </w:p>
        </w:tc>
        <w:tc>
          <w:tcPr>
            <w:tcW w:w="2347" w:type="dxa"/>
          </w:tcPr>
          <w:p w:rsidR="004F79D9" w:rsidP="008B3DE4" w:rsidRDefault="004F79D9" w14:paraId="49F6A50F" w14:textId="711D9547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:rsidR="004F79D9" w:rsidP="008B3DE4" w:rsidRDefault="004F79D9" w14:paraId="1627014D" w14:textId="77777777">
            <w:pPr>
              <w:spacing w:after="0"/>
            </w:pPr>
          </w:p>
        </w:tc>
      </w:tr>
      <w:tr w:rsidR="004F79D9" w:rsidTr="004F79D9" w14:paraId="19D9A58B" w14:textId="77777777">
        <w:sdt>
          <w:sdtPr>
            <w:id w:val="-205814920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2EE5E49A" w14:textId="79DB3E3D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C2032B" w:rsidRDefault="004F79D9" w14:paraId="447FA1A4" w14:textId="066D6EB6">
            <w:pPr>
              <w:spacing w:after="0"/>
              <w:ind w:left="1701"/>
            </w:pPr>
            <w:r>
              <w:t>Testing</w:t>
            </w:r>
          </w:p>
        </w:tc>
        <w:tc>
          <w:tcPr>
            <w:tcW w:w="2347" w:type="dxa"/>
          </w:tcPr>
          <w:p w:rsidR="004F79D9" w:rsidP="008B3DE4" w:rsidRDefault="004F79D9" w14:paraId="6F68E52B" w14:textId="51AED5A5">
            <w:pPr>
              <w:spacing w:after="0"/>
            </w:pPr>
            <w:r>
              <w:t>Leigh/Hermanto</w:t>
            </w:r>
          </w:p>
        </w:tc>
        <w:tc>
          <w:tcPr>
            <w:tcW w:w="1800" w:type="dxa"/>
          </w:tcPr>
          <w:p w:rsidR="004F79D9" w:rsidP="008B3DE4" w:rsidRDefault="004F79D9" w14:paraId="262CA599" w14:textId="77777777">
            <w:pPr>
              <w:spacing w:after="0"/>
            </w:pPr>
          </w:p>
        </w:tc>
      </w:tr>
      <w:tr w:rsidR="004F79D9" w:rsidTr="004F79D9" w14:paraId="4FEB7F73" w14:textId="77777777">
        <w:tc>
          <w:tcPr>
            <w:tcW w:w="541" w:type="dxa"/>
          </w:tcPr>
          <w:p w:rsidRPr="0050578E" w:rsidR="004F79D9" w:rsidP="008B3DE4" w:rsidRDefault="004F79D9" w14:paraId="5B5856CD" w14:textId="3B47086A">
            <w:pPr>
              <w:spacing w:after="0"/>
            </w:pPr>
          </w:p>
        </w:tc>
        <w:tc>
          <w:tcPr>
            <w:tcW w:w="6112" w:type="dxa"/>
          </w:tcPr>
          <w:p w:rsidR="004F79D9" w:rsidP="00B7184A" w:rsidRDefault="004F79D9" w14:paraId="6706E2E4" w14:textId="288AC543">
            <w:pPr>
              <w:spacing w:after="0"/>
              <w:ind w:left="1701"/>
            </w:pPr>
            <w:r>
              <w:t>Timeframe</w:t>
            </w:r>
          </w:p>
        </w:tc>
        <w:tc>
          <w:tcPr>
            <w:tcW w:w="2347" w:type="dxa"/>
          </w:tcPr>
          <w:p w:rsidR="004F79D9" w:rsidP="008B3DE4" w:rsidRDefault="004F79D9" w14:paraId="0E3B3EAA" w14:textId="6EBE58A1">
            <w:pPr>
              <w:spacing w:after="0"/>
            </w:pPr>
          </w:p>
        </w:tc>
        <w:tc>
          <w:tcPr>
            <w:tcW w:w="1800" w:type="dxa"/>
          </w:tcPr>
          <w:p w:rsidR="004F79D9" w:rsidP="008B3DE4" w:rsidRDefault="004F79D9" w14:paraId="11DFC093" w14:textId="77777777">
            <w:pPr>
              <w:spacing w:after="0"/>
            </w:pPr>
          </w:p>
        </w:tc>
      </w:tr>
      <w:tr w:rsidR="004F79D9" w:rsidTr="004F79D9" w14:paraId="5A12EE87" w14:textId="77777777">
        <w:sdt>
          <w:sdtPr>
            <w:id w:val="78362747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8B3DE4" w:rsidRDefault="004F79D9" w14:paraId="4B9DE3EF" w14:textId="6942E5EC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8B3DE4" w:rsidRDefault="004F79D9" w14:paraId="033E172D" w14:textId="581AF570">
            <w:pPr>
              <w:spacing w:after="0"/>
              <w:ind w:left="1134"/>
            </w:pPr>
            <w:r>
              <w:t>Complete a project plan for 6 weeks real time, and 10 weeks projected.</w:t>
            </w:r>
          </w:p>
        </w:tc>
        <w:tc>
          <w:tcPr>
            <w:tcW w:w="2347" w:type="dxa"/>
          </w:tcPr>
          <w:p w:rsidR="004F79D9" w:rsidP="008B3DE4" w:rsidRDefault="004F79D9" w14:paraId="000BDA8A" w14:textId="1D46B643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:rsidR="004F79D9" w:rsidP="008B3DE4" w:rsidRDefault="004F79D9" w14:paraId="61CB94A8" w14:textId="77777777">
            <w:pPr>
              <w:spacing w:after="0"/>
            </w:pPr>
          </w:p>
        </w:tc>
      </w:tr>
      <w:tr w:rsidR="004F79D9" w:rsidTr="004F79D9" w14:paraId="68905F17" w14:textId="77777777">
        <w:tc>
          <w:tcPr>
            <w:tcW w:w="541" w:type="dxa"/>
          </w:tcPr>
          <w:p w:rsidR="004F79D9" w:rsidP="008B3DE4" w:rsidRDefault="004F79D9" w14:paraId="37BFD870" w14:textId="275F5216">
            <w:pPr>
              <w:spacing w:after="0"/>
            </w:pPr>
          </w:p>
        </w:tc>
        <w:tc>
          <w:tcPr>
            <w:tcW w:w="6112" w:type="dxa"/>
          </w:tcPr>
          <w:p w:rsidR="004F79D9" w:rsidP="008B3DE4" w:rsidRDefault="004F79D9" w14:paraId="55DF113C" w14:textId="6D1B37ED">
            <w:pPr>
              <w:spacing w:after="0"/>
              <w:ind w:left="1701"/>
            </w:pPr>
            <w:r>
              <w:t>Risks</w:t>
            </w:r>
          </w:p>
        </w:tc>
        <w:tc>
          <w:tcPr>
            <w:tcW w:w="2347" w:type="dxa"/>
          </w:tcPr>
          <w:p w:rsidR="004F79D9" w:rsidP="008B3DE4" w:rsidRDefault="004F79D9" w14:paraId="69A50EC0" w14:textId="0A335E79">
            <w:pPr>
              <w:spacing w:after="0"/>
            </w:pPr>
          </w:p>
        </w:tc>
        <w:tc>
          <w:tcPr>
            <w:tcW w:w="1800" w:type="dxa"/>
          </w:tcPr>
          <w:p w:rsidR="004F79D9" w:rsidP="008B3DE4" w:rsidRDefault="004F79D9" w14:paraId="7C33C16D" w14:textId="77777777">
            <w:pPr>
              <w:spacing w:after="0"/>
            </w:pPr>
          </w:p>
        </w:tc>
      </w:tr>
      <w:tr w:rsidR="004F79D9" w:rsidTr="004F79D9" w14:paraId="1DE54E82" w14:textId="77777777">
        <w:sdt>
          <w:sdtPr>
            <w:id w:val="-25281740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8B3DE4" w:rsidRDefault="004F79D9" w14:paraId="4A3397A9" w14:textId="02A8E0EC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8B3DE4" w:rsidRDefault="004F79D9" w14:paraId="384E0BD5" w14:textId="3107DBD1">
            <w:pPr>
              <w:spacing w:after="0"/>
              <w:ind w:left="1134"/>
            </w:pPr>
            <w:r>
              <w:t>Table of risks and descriptions.</w:t>
            </w:r>
          </w:p>
        </w:tc>
        <w:tc>
          <w:tcPr>
            <w:tcW w:w="2347" w:type="dxa"/>
          </w:tcPr>
          <w:p w:rsidR="004F79D9" w:rsidP="008B3DE4" w:rsidRDefault="004F79D9" w14:paraId="2528B143" w14:textId="1588B0BA">
            <w:pPr>
              <w:spacing w:after="0"/>
            </w:pPr>
            <w:r>
              <w:t>Jordan/David</w:t>
            </w:r>
          </w:p>
        </w:tc>
        <w:tc>
          <w:tcPr>
            <w:tcW w:w="1800" w:type="dxa"/>
          </w:tcPr>
          <w:p w:rsidR="004F79D9" w:rsidP="008B3DE4" w:rsidRDefault="004F79D9" w14:paraId="25252ABD" w14:textId="77777777">
            <w:pPr>
              <w:spacing w:after="0"/>
            </w:pPr>
          </w:p>
        </w:tc>
      </w:tr>
      <w:tr w:rsidR="004F79D9" w:rsidTr="004F79D9" w14:paraId="6895604C" w14:textId="77777777">
        <w:tc>
          <w:tcPr>
            <w:tcW w:w="541" w:type="dxa"/>
          </w:tcPr>
          <w:p w:rsidR="004F79D9" w:rsidP="008B3DE4" w:rsidRDefault="004F79D9" w14:paraId="70FAE9AC" w14:textId="75FBCCFE">
            <w:pPr>
              <w:spacing w:after="0"/>
            </w:pPr>
          </w:p>
        </w:tc>
        <w:tc>
          <w:tcPr>
            <w:tcW w:w="6112" w:type="dxa"/>
          </w:tcPr>
          <w:p w:rsidR="004F79D9" w:rsidP="008B3DE4" w:rsidRDefault="004F79D9" w14:paraId="64E35FFF" w14:textId="795C0641">
            <w:pPr>
              <w:spacing w:after="0"/>
              <w:ind w:left="1134"/>
            </w:pPr>
            <w:r>
              <w:t>Group processes and communications</w:t>
            </w:r>
          </w:p>
        </w:tc>
        <w:tc>
          <w:tcPr>
            <w:tcW w:w="2347" w:type="dxa"/>
          </w:tcPr>
          <w:p w:rsidR="004F79D9" w:rsidP="008B3DE4" w:rsidRDefault="004F79D9" w14:paraId="01E6A4DD" w14:textId="17137B8E">
            <w:pPr>
              <w:spacing w:after="0"/>
            </w:pPr>
          </w:p>
        </w:tc>
        <w:tc>
          <w:tcPr>
            <w:tcW w:w="1800" w:type="dxa"/>
          </w:tcPr>
          <w:p w:rsidR="004F79D9" w:rsidP="008B3DE4" w:rsidRDefault="004F79D9" w14:paraId="084F62FE" w14:textId="77777777">
            <w:pPr>
              <w:spacing w:after="0"/>
            </w:pPr>
          </w:p>
        </w:tc>
      </w:tr>
      <w:tr w:rsidR="004F79D9" w:rsidTr="004F79D9" w14:paraId="2A489673" w14:textId="77777777">
        <w:sdt>
          <w:sdtPr>
            <w:id w:val="19420410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513ED2E1" w14:textId="7ED442D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9A6218" w:rsidRDefault="004F79D9" w14:paraId="722CF3A0" w14:textId="5FC5B60B">
            <w:pPr>
              <w:spacing w:after="0"/>
              <w:ind w:left="1701"/>
            </w:pPr>
            <w:r>
              <w:t xml:space="preserve">1 paragraph minimum detailing meeting schedules, </w:t>
            </w:r>
            <w:proofErr w:type="gramStart"/>
            <w:r>
              <w:t>methods</w:t>
            </w:r>
            <w:proofErr w:type="gramEnd"/>
            <w:r>
              <w:t xml:space="preserve"> and </w:t>
            </w:r>
            <w:proofErr w:type="spellStart"/>
            <w:r>
              <w:t>behaviours</w:t>
            </w:r>
            <w:proofErr w:type="spellEnd"/>
            <w:r>
              <w:t>.</w:t>
            </w:r>
          </w:p>
        </w:tc>
        <w:tc>
          <w:tcPr>
            <w:tcW w:w="2347" w:type="dxa"/>
          </w:tcPr>
          <w:p w:rsidR="004F79D9" w:rsidP="008B3DE4" w:rsidRDefault="004F79D9" w14:paraId="418B44ED" w14:textId="3EE59D50">
            <w:pPr>
              <w:spacing w:after="0"/>
            </w:pPr>
            <w:r>
              <w:t>Adam</w:t>
            </w:r>
          </w:p>
        </w:tc>
        <w:tc>
          <w:tcPr>
            <w:tcW w:w="1800" w:type="dxa"/>
          </w:tcPr>
          <w:p w:rsidR="004F79D9" w:rsidP="008B3DE4" w:rsidRDefault="004F79D9" w14:paraId="16DFFF0F" w14:textId="77777777">
            <w:pPr>
              <w:spacing w:after="0"/>
            </w:pPr>
          </w:p>
        </w:tc>
      </w:tr>
      <w:tr w:rsidR="004F79D9" w:rsidTr="004F79D9" w14:paraId="39AD8F11" w14:textId="77777777">
        <w:tc>
          <w:tcPr>
            <w:tcW w:w="541" w:type="dxa"/>
          </w:tcPr>
          <w:p w:rsidR="004F79D9" w:rsidP="008B3DE4" w:rsidRDefault="004F79D9" w14:paraId="73C45D80" w14:textId="12F3FE14">
            <w:pPr>
              <w:spacing w:after="0"/>
            </w:pPr>
          </w:p>
        </w:tc>
        <w:tc>
          <w:tcPr>
            <w:tcW w:w="6112" w:type="dxa"/>
          </w:tcPr>
          <w:p w:rsidR="004F79D9" w:rsidP="008B3DE4" w:rsidRDefault="004F79D9" w14:paraId="4F43FEBF" w14:textId="7C444F5B">
            <w:pPr>
              <w:spacing w:after="0"/>
              <w:ind w:left="1134"/>
            </w:pPr>
            <w:r>
              <w:t>Skills and jobs</w:t>
            </w:r>
          </w:p>
        </w:tc>
        <w:tc>
          <w:tcPr>
            <w:tcW w:w="2347" w:type="dxa"/>
          </w:tcPr>
          <w:p w:rsidR="004F79D9" w:rsidP="008B3DE4" w:rsidRDefault="004F79D9" w14:paraId="7E90B9FA" w14:textId="33846891">
            <w:pPr>
              <w:spacing w:after="0"/>
            </w:pPr>
          </w:p>
        </w:tc>
        <w:tc>
          <w:tcPr>
            <w:tcW w:w="1800" w:type="dxa"/>
          </w:tcPr>
          <w:p w:rsidR="004F79D9" w:rsidP="008B3DE4" w:rsidRDefault="004F79D9" w14:paraId="113BAECC" w14:textId="77777777">
            <w:pPr>
              <w:spacing w:after="0"/>
            </w:pPr>
          </w:p>
        </w:tc>
      </w:tr>
      <w:tr w:rsidR="004F79D9" w:rsidTr="004F79D9" w14:paraId="66939C04" w14:textId="77777777">
        <w:sdt>
          <w:sdtPr>
            <w:id w:val="-12582855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7C7B8CEF" w14:textId="11D0CD5A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E222E5" w:rsidRDefault="004F79D9" w14:paraId="2ADAA9CE" w14:textId="0DA2DED9">
            <w:pPr>
              <w:spacing w:after="0"/>
              <w:ind w:left="1701"/>
            </w:pPr>
            <w:r>
              <w:t xml:space="preserve">Hire 4 people to work on the project. 4 position descriptions. Skill sets, qualifications, </w:t>
            </w:r>
            <w:proofErr w:type="spellStart"/>
            <w:r>
              <w:t>etc</w:t>
            </w:r>
            <w:proofErr w:type="spellEnd"/>
          </w:p>
        </w:tc>
        <w:tc>
          <w:tcPr>
            <w:tcW w:w="2347" w:type="dxa"/>
          </w:tcPr>
          <w:p w:rsidR="004F79D9" w:rsidP="00E430E0" w:rsidRDefault="004F79D9" w14:paraId="3C4BD192" w14:textId="77777777">
            <w:pPr>
              <w:spacing w:after="0"/>
            </w:pPr>
            <w:r>
              <w:t>David/Leigh/Adam</w:t>
            </w:r>
          </w:p>
          <w:p w:rsidR="004F79D9" w:rsidP="008B3DE4" w:rsidRDefault="004F79D9" w14:paraId="21B11CC7" w14:textId="43B3A45B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:rsidR="004F79D9" w:rsidP="008B3DE4" w:rsidRDefault="004F79D9" w14:paraId="22A9C913" w14:textId="77777777">
            <w:pPr>
              <w:spacing w:after="0"/>
            </w:pPr>
          </w:p>
        </w:tc>
      </w:tr>
      <w:tr w:rsidR="004F79D9" w:rsidTr="004F79D9" w14:paraId="6908584E" w14:textId="77777777">
        <w:tc>
          <w:tcPr>
            <w:tcW w:w="541" w:type="dxa"/>
          </w:tcPr>
          <w:p w:rsidR="004F79D9" w:rsidP="008B3DE4" w:rsidRDefault="004F79D9" w14:paraId="1E78AA47" w14:textId="7816D3A6">
            <w:pPr>
              <w:spacing w:after="0"/>
            </w:pPr>
          </w:p>
        </w:tc>
        <w:tc>
          <w:tcPr>
            <w:tcW w:w="6112" w:type="dxa"/>
          </w:tcPr>
          <w:p w:rsidR="004F79D9" w:rsidP="008B3DE4" w:rsidRDefault="004F79D9" w14:paraId="16293346" w14:textId="53479177">
            <w:pPr>
              <w:spacing w:after="0"/>
              <w:ind w:left="1134"/>
            </w:pPr>
            <w:r>
              <w:t>Feedback</w:t>
            </w:r>
          </w:p>
        </w:tc>
        <w:tc>
          <w:tcPr>
            <w:tcW w:w="2347" w:type="dxa"/>
          </w:tcPr>
          <w:p w:rsidR="004F79D9" w:rsidP="008B3DE4" w:rsidRDefault="004F79D9" w14:paraId="45A0B0DD" w14:textId="110E799E">
            <w:pPr>
              <w:spacing w:after="0"/>
            </w:pPr>
          </w:p>
        </w:tc>
        <w:tc>
          <w:tcPr>
            <w:tcW w:w="1800" w:type="dxa"/>
          </w:tcPr>
          <w:p w:rsidR="004F79D9" w:rsidP="008B3DE4" w:rsidRDefault="004F79D9" w14:paraId="40ADDD1C" w14:textId="77777777">
            <w:pPr>
              <w:spacing w:after="0"/>
            </w:pPr>
          </w:p>
        </w:tc>
      </w:tr>
      <w:tr w:rsidR="004F79D9" w:rsidTr="004F79D9" w14:paraId="2D675128" w14:textId="77777777">
        <w:sdt>
          <w:sdtPr>
            <w:id w:val="-70062292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Pr="0050578E" w:rsidR="004F79D9" w:rsidP="008B3DE4" w:rsidRDefault="004F79D9" w14:paraId="2B0852C1" w14:textId="0A1D826D">
                <w:pPr>
                  <w:spacing w:after="0"/>
                </w:pPr>
                <w:r>
                  <w:rPr>
                    <w:rFonts w:ascii="Wingdings" w:hAnsi="Wingdings" w:eastAsia="Wingdings" w:cs="Wingdings"/>
                  </w:rPr>
                  <w:t>ü</w:t>
                </w:r>
              </w:p>
            </w:tc>
          </w:sdtContent>
        </w:sdt>
        <w:tc>
          <w:tcPr>
            <w:tcW w:w="6112" w:type="dxa"/>
          </w:tcPr>
          <w:p w:rsidR="004F79D9" w:rsidP="00EF7C38" w:rsidRDefault="004F79D9" w14:paraId="7D281549" w14:textId="77777777">
            <w:pPr>
              <w:ind w:left="1134"/>
            </w:pPr>
            <w:proofErr w:type="spellStart"/>
            <w:r>
              <w:t>Sparkplus</w:t>
            </w:r>
            <w:proofErr w:type="spellEnd"/>
          </w:p>
          <w:p w:rsidR="004F79D9" w:rsidP="00DB48AC" w:rsidRDefault="004F79D9" w14:paraId="795B865C" w14:textId="05C58969">
            <w:pPr>
              <w:spacing w:after="0"/>
              <w:ind w:left="1701"/>
            </w:pPr>
            <w:r>
              <w:t>Anthony said this opens next week</w:t>
            </w:r>
          </w:p>
        </w:tc>
        <w:tc>
          <w:tcPr>
            <w:tcW w:w="2347" w:type="dxa"/>
          </w:tcPr>
          <w:p w:rsidR="004F79D9" w:rsidP="008B3DE4" w:rsidRDefault="004F79D9" w14:paraId="473E65DE" w14:textId="0635263D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:rsidR="004F79D9" w:rsidP="008B3DE4" w:rsidRDefault="004F79D9" w14:paraId="3FD6C599" w14:textId="77777777">
            <w:pPr>
              <w:spacing w:after="0"/>
            </w:pPr>
          </w:p>
        </w:tc>
      </w:tr>
      <w:tr w:rsidR="004F79D9" w:rsidTr="004F79D9" w14:paraId="01F107AC" w14:textId="77777777">
        <w:tc>
          <w:tcPr>
            <w:tcW w:w="541" w:type="dxa"/>
          </w:tcPr>
          <w:p w:rsidR="004F79D9" w:rsidP="00E430E0" w:rsidRDefault="004F79D9" w14:paraId="6DAD4784" w14:textId="4350044F">
            <w:pPr>
              <w:spacing w:after="0"/>
            </w:pPr>
          </w:p>
        </w:tc>
        <w:tc>
          <w:tcPr>
            <w:tcW w:w="6112" w:type="dxa"/>
          </w:tcPr>
          <w:p w:rsidR="004F79D9" w:rsidP="008B3DE4" w:rsidRDefault="004F79D9" w14:paraId="2B9D8838" w14:textId="2645D5B5">
            <w:pPr>
              <w:pStyle w:val="Heading3"/>
              <w:outlineLvl w:val="2"/>
            </w:pPr>
          </w:p>
        </w:tc>
        <w:tc>
          <w:tcPr>
            <w:tcW w:w="2347" w:type="dxa"/>
          </w:tcPr>
          <w:p w:rsidR="004F79D9" w:rsidP="00E430E0" w:rsidRDefault="004F79D9" w14:paraId="557F8A29" w14:textId="40294CBF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18E41B1E" w14:textId="77777777">
            <w:pPr>
              <w:spacing w:after="0"/>
            </w:pPr>
          </w:p>
        </w:tc>
      </w:tr>
      <w:tr w:rsidR="004F79D9" w:rsidTr="004F79D9" w14:paraId="0188FA44" w14:textId="77777777">
        <w:tc>
          <w:tcPr>
            <w:tcW w:w="541" w:type="dxa"/>
          </w:tcPr>
          <w:p w:rsidR="004F79D9" w:rsidP="00E430E0" w:rsidRDefault="004F79D9" w14:paraId="7B1A28C0" w14:textId="79194E7B">
            <w:pPr>
              <w:spacing w:after="0"/>
            </w:pPr>
          </w:p>
        </w:tc>
        <w:sdt>
          <w:sdtPr>
            <w:id w:val="-648279228"/>
            <w:placeholder>
              <w:docPart w:val="7FD820735EA048E4B7745C041EF97BD9"/>
            </w:placeholder>
            <w15:appearance w15:val="hidden"/>
          </w:sdtPr>
          <w:sdtContent>
            <w:tc>
              <w:tcPr>
                <w:tcW w:w="6112" w:type="dxa"/>
              </w:tcPr>
              <w:p w:rsidR="004F79D9" w:rsidP="5B39400F" w:rsidRDefault="004F79D9" w14:paraId="359A537F" w14:textId="3CD13E44">
                <w:pPr>
                  <w:pStyle w:val="ListParagraph"/>
                  <w:numPr>
                    <w:ilvl w:val="1"/>
                    <w:numId w:val="2"/>
                  </w:numPr>
                </w:pPr>
                <w:r>
                  <w:t>Group Reflection</w:t>
                </w:r>
              </w:p>
            </w:tc>
          </w:sdtContent>
        </w:sdt>
        <w:tc>
          <w:tcPr>
            <w:tcW w:w="2347" w:type="dxa"/>
          </w:tcPr>
          <w:p w:rsidR="004F79D9" w:rsidP="00E430E0" w:rsidRDefault="004F79D9" w14:paraId="7C8211D0" w14:textId="16AC9B6B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24F2613C" w14:textId="77777777">
            <w:pPr>
              <w:spacing w:after="0"/>
            </w:pPr>
          </w:p>
        </w:tc>
      </w:tr>
      <w:tr w:rsidR="004F79D9" w:rsidTr="004F79D9" w14:paraId="58A90081" w14:textId="77777777">
        <w:sdt>
          <w:sdtPr>
            <w:id w:val="91342780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00793AFC" w14:textId="69FFAAD3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8B3DE4" w:rsidRDefault="004F79D9" w14:paraId="45D89336" w14:textId="65781862">
            <w:pPr>
              <w:pStyle w:val="Heading3"/>
              <w:outlineLvl w:val="2"/>
            </w:pPr>
            <w:r>
              <w:t>Each member to contribute 200 words about the group.</w:t>
            </w:r>
          </w:p>
        </w:tc>
        <w:tc>
          <w:tcPr>
            <w:tcW w:w="2347" w:type="dxa"/>
          </w:tcPr>
          <w:p w:rsidR="004F79D9" w:rsidP="00E430E0" w:rsidRDefault="004F79D9" w14:paraId="20946B44" w14:textId="4B4C46C3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:rsidR="004F79D9" w:rsidP="00E430E0" w:rsidRDefault="004F79D9" w14:paraId="78E3DD2D" w14:textId="77777777">
            <w:pPr>
              <w:spacing w:after="0"/>
            </w:pPr>
          </w:p>
        </w:tc>
      </w:tr>
      <w:tr w:rsidR="004F79D9" w:rsidTr="004F79D9" w14:paraId="6D310614" w14:textId="77777777">
        <w:sdt>
          <w:sdtPr>
            <w:id w:val="-111227284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34F29104" w14:textId="1D25EE2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:rsidR="004F79D9" w:rsidP="00710CAA" w:rsidRDefault="004F79D9" w14:paraId="58B220AA" w14:textId="29E78740">
            <w:pPr>
              <w:spacing w:after="0"/>
              <w:ind w:left="1134"/>
            </w:pPr>
            <w:r>
              <w:t>Group to contribute 400 words.</w:t>
            </w:r>
          </w:p>
        </w:tc>
        <w:tc>
          <w:tcPr>
            <w:tcW w:w="2347" w:type="dxa"/>
          </w:tcPr>
          <w:p w:rsidR="004F79D9" w:rsidP="00E430E0" w:rsidRDefault="004F79D9" w14:paraId="449C0E45" w14:textId="7EA1A1AD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31DC5837" w14:textId="77777777">
            <w:pPr>
              <w:spacing w:after="0"/>
            </w:pPr>
          </w:p>
        </w:tc>
      </w:tr>
      <w:tr w:rsidR="004F79D9" w:rsidTr="004F79D9" w14:paraId="369E9492" w14:textId="77777777">
        <w:sdt>
          <w:sdtPr>
            <w:id w:val="190495250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12563DB8" w14:textId="0E49E936">
                <w:pPr>
                  <w:spacing w:after="0"/>
                  <w:rPr>
                    <w:rFonts w:ascii="MS Gothic" w:hAnsi="MS Gothic" w:eastAsia="MS Gothic"/>
                  </w:rPr>
                </w:pPr>
                <w:r>
                  <w:rPr>
                    <w:rFonts w:ascii="Wingdings" w:hAnsi="Wingdings" w:eastAsia="Wingdings" w:cs="Wingdings"/>
                  </w:rPr>
                  <w:t>ü</w:t>
                </w:r>
              </w:p>
            </w:tc>
          </w:sdtContent>
        </w:sdt>
        <w:sdt>
          <w:sdtPr>
            <w:id w:val="1420989907"/>
            <w:placeholder>
              <w:docPart w:val="5BB58A6598BB4D44BA6394ADE1489A13"/>
            </w:placeholder>
            <w15:appearance w15:val="hidden"/>
          </w:sdtPr>
          <w:sdtContent>
            <w:tc>
              <w:tcPr>
                <w:tcW w:w="6112" w:type="dxa"/>
              </w:tcPr>
              <w:p w:rsidR="004F79D9" w:rsidP="00E430E0" w:rsidRDefault="004F79D9" w14:paraId="118A73E5" w14:textId="14C94A1A">
                <w:pPr>
                  <w:spacing w:after="0"/>
                  <w:ind w:left="720"/>
                </w:pPr>
                <w:r w:rsidRPr="008321D1">
                  <w:rPr>
                    <w:rStyle w:val="IntenseEmphasis"/>
                  </w:rPr>
                  <w:t xml:space="preserve">Draft </w:t>
                </w:r>
                <w:r w:rsidRPr="002D24C6">
                  <w:rPr>
                    <w:rStyle w:val="IntenseEmphasis"/>
                  </w:rPr>
                  <w:t>Presentation</w:t>
                </w:r>
              </w:p>
            </w:tc>
          </w:sdtContent>
        </w:sdt>
        <w:tc>
          <w:tcPr>
            <w:tcW w:w="2347" w:type="dxa"/>
          </w:tcPr>
          <w:p w:rsidR="004F79D9" w:rsidP="00E430E0" w:rsidRDefault="004F79D9" w14:paraId="078CC693" w14:textId="681955E3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3EAAB996" w14:textId="2CE416AA">
            <w:pPr>
              <w:spacing w:after="0"/>
            </w:pPr>
          </w:p>
        </w:tc>
      </w:tr>
      <w:tr w:rsidR="004F79D9" w:rsidTr="004F79D9" w14:paraId="66EC0FB1" w14:textId="77777777">
        <w:sdt>
          <w:sdtPr>
            <w:id w:val="68502343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33138BE8" w14:textId="134DC972">
                <w:pPr>
                  <w:spacing w:after="0"/>
                  <w:rPr>
                    <w:rFonts w:ascii="MS Gothic" w:hAnsi="MS Gothic" w:eastAsia="MS Gothic"/>
                  </w:rPr>
                </w:pPr>
                <w:r>
                  <w:rPr>
                    <w:rFonts w:ascii="Wingdings" w:hAnsi="Wingdings" w:eastAsia="Wingdings" w:cs="Wingdings"/>
                  </w:rPr>
                  <w:t>ü</w:t>
                </w:r>
              </w:p>
            </w:tc>
          </w:sdtContent>
        </w:sdt>
        <w:tc>
          <w:tcPr>
            <w:tcW w:w="6112" w:type="dxa"/>
          </w:tcPr>
          <w:p w:rsidRPr="009304E2" w:rsidR="004F79D9" w:rsidP="00B15797" w:rsidRDefault="004F79D9" w14:paraId="6FB4F824" w14:textId="77777777">
            <w:pPr>
              <w:spacing w:after="0"/>
              <w:ind w:left="1134"/>
              <w:rPr>
                <w:strike/>
              </w:rPr>
            </w:pPr>
            <w:r w:rsidRPr="009304E2">
              <w:rPr>
                <w:strike/>
              </w:rPr>
              <w:t>Due this week? Sunday 13th November.</w:t>
            </w:r>
          </w:p>
          <w:p w:rsidR="004F79D9" w:rsidP="008B3DE4" w:rsidRDefault="004F79D9" w14:paraId="0FEB0F43" w14:textId="0CA06E13">
            <w:pPr>
              <w:pStyle w:val="Heading3"/>
              <w:outlineLvl w:val="2"/>
            </w:pPr>
            <w:r w:rsidRPr="009304E2">
              <w:rPr>
                <w:strike/>
              </w:rPr>
              <w:t>David has prepared a draft document – each member to contribute re roles.</w:t>
            </w:r>
            <w:r w:rsidRPr="009304E2">
              <w:rPr>
                <w:strike/>
              </w:rPr>
              <w:br/>
            </w:r>
            <w:r w:rsidRPr="009304E2">
              <w:rPr>
                <w:strike/>
              </w:rPr>
              <w:t>Submitted by David.</w:t>
            </w:r>
          </w:p>
        </w:tc>
        <w:tc>
          <w:tcPr>
            <w:tcW w:w="2347" w:type="dxa"/>
          </w:tcPr>
          <w:p w:rsidR="004F79D9" w:rsidP="00E430E0" w:rsidRDefault="004F79D9" w14:paraId="47B537DC" w14:textId="01AB7F16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:rsidR="004F79D9" w:rsidP="00E430E0" w:rsidRDefault="004F79D9" w14:paraId="0E2CC772" w14:textId="0BF1DB2F">
            <w:pPr>
              <w:spacing w:after="0"/>
            </w:pPr>
          </w:p>
        </w:tc>
      </w:tr>
      <w:tr w:rsidR="004F79D9" w:rsidTr="004F79D9" w14:paraId="5B490EFB" w14:textId="77777777">
        <w:sdt>
          <w:sdtPr>
            <w:id w:val="-1337194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25085EAE" w14:textId="7E8D2C5C">
                <w:pPr>
                  <w:spacing w:after="0"/>
                </w:pPr>
                <w:r>
                  <w:rPr>
                    <w:rFonts w:ascii="Wingdings" w:hAnsi="Wingdings" w:eastAsia="Wingdings" w:cs="Wingdings"/>
                  </w:rPr>
                  <w:t>ü</w:t>
                </w:r>
              </w:p>
            </w:tc>
          </w:sdtContent>
        </w:sdt>
        <w:tc>
          <w:tcPr>
            <w:tcW w:w="6112" w:type="dxa"/>
          </w:tcPr>
          <w:p w:rsidR="004F79D9" w:rsidP="00A92556" w:rsidRDefault="004F79D9" w14:paraId="4D250BB5" w14:textId="73202536">
            <w:pPr>
              <w:ind w:left="1134"/>
            </w:pPr>
            <w:r w:rsidRPr="009304E2">
              <w:rPr>
                <w:strike/>
              </w:rPr>
              <w:t>Each member to contribute to presentation</w:t>
            </w:r>
          </w:p>
        </w:tc>
        <w:tc>
          <w:tcPr>
            <w:tcW w:w="2347" w:type="dxa"/>
          </w:tcPr>
          <w:p w:rsidR="004F79D9" w:rsidP="00E430E0" w:rsidRDefault="004F79D9" w14:paraId="213EF812" w14:textId="497B03E7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:rsidR="004F79D9" w:rsidP="00E430E0" w:rsidRDefault="004F79D9" w14:paraId="07BF91CD" w14:textId="77777777">
            <w:pPr>
              <w:spacing w:after="0"/>
            </w:pPr>
          </w:p>
        </w:tc>
      </w:tr>
      <w:tr w:rsidR="004F79D9" w:rsidTr="004F79D9" w14:paraId="695D7A79" w14:textId="77777777">
        <w:sdt>
          <w:sdtPr>
            <w:id w:val="-197319832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:rsidR="004F79D9" w:rsidP="00E430E0" w:rsidRDefault="004F79D9" w14:paraId="482ADB71" w14:textId="30C7E72E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773135611"/>
            <w:placeholder>
              <w:docPart w:val="0590FB173C634D02A918E57ABF2719E8"/>
            </w:placeholder>
            <w15:appearance w15:val="hidden"/>
          </w:sdtPr>
          <w:sdtContent>
            <w:tc>
              <w:tcPr>
                <w:tcW w:w="6112" w:type="dxa"/>
              </w:tcPr>
              <w:p w:rsidR="004F79D9" w:rsidP="00A92556" w:rsidRDefault="004F79D9" w14:paraId="2F3167C7" w14:textId="0991FBA7">
                <w:pPr>
                  <w:ind w:left="1134"/>
                </w:pPr>
                <w:r w:rsidRPr="001D5381">
                  <w:rPr>
                    <w:rStyle w:val="IntenseEmphasis"/>
                  </w:rPr>
                  <w:t>Questions</w:t>
                </w:r>
              </w:p>
            </w:tc>
          </w:sdtContent>
        </w:sdt>
        <w:tc>
          <w:tcPr>
            <w:tcW w:w="2347" w:type="dxa"/>
          </w:tcPr>
          <w:p w:rsidR="004F79D9" w:rsidP="00E430E0" w:rsidRDefault="004F79D9" w14:paraId="15671317" w14:textId="317FB72C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:rsidR="004F79D9" w:rsidP="00E430E0" w:rsidRDefault="004F79D9" w14:paraId="2E540C02" w14:textId="0BA2E81B">
            <w:pPr>
              <w:spacing w:after="0"/>
            </w:pPr>
            <w:r>
              <w:t>5m</w:t>
            </w:r>
          </w:p>
        </w:tc>
      </w:tr>
      <w:tr w:rsidR="004F79D9" w:rsidTr="004F79D9" w14:paraId="563F7BA4" w14:textId="77777777">
        <w:tc>
          <w:tcPr>
            <w:tcW w:w="541" w:type="dxa"/>
          </w:tcPr>
          <w:p w:rsidR="004F79D9" w:rsidP="00E430E0" w:rsidRDefault="004F79D9" w14:paraId="047C1DC4" w14:textId="03AF147A">
            <w:pPr>
              <w:spacing w:after="0"/>
              <w:rPr>
                <w:rFonts w:ascii="MS Gothic" w:hAnsi="MS Gothic" w:eastAsia="MS Gothic"/>
              </w:rPr>
            </w:pPr>
          </w:p>
        </w:tc>
        <w:tc>
          <w:tcPr>
            <w:tcW w:w="6112" w:type="dxa"/>
          </w:tcPr>
          <w:p w:rsidR="004F79D9" w:rsidP="00D50B96" w:rsidRDefault="004F79D9" w14:paraId="288E91F1" w14:textId="6EB1366D">
            <w:pPr>
              <w:pStyle w:val="Heading3"/>
              <w:outlineLvl w:val="2"/>
            </w:pPr>
          </w:p>
        </w:tc>
        <w:tc>
          <w:tcPr>
            <w:tcW w:w="2347" w:type="dxa"/>
          </w:tcPr>
          <w:p w:rsidR="004F79D9" w:rsidP="00E430E0" w:rsidRDefault="004F79D9" w14:paraId="008184B3" w14:textId="1F81F6F3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03CC78B5" w14:textId="20F27B5D">
            <w:pPr>
              <w:spacing w:after="0"/>
            </w:pPr>
          </w:p>
        </w:tc>
      </w:tr>
      <w:tr w:rsidR="004F79D9" w:rsidTr="004F79D9" w14:paraId="53C852A7" w14:textId="77777777">
        <w:tc>
          <w:tcPr>
            <w:tcW w:w="541" w:type="dxa"/>
          </w:tcPr>
          <w:p w:rsidR="004F79D9" w:rsidP="00E430E0" w:rsidRDefault="004F79D9" w14:paraId="41F0DE31" w14:textId="3F7754B2">
            <w:pPr>
              <w:spacing w:after="0"/>
              <w:rPr>
                <w:rFonts w:ascii="MS Gothic" w:hAnsi="MS Gothic" w:eastAsia="MS Gothic"/>
              </w:rPr>
            </w:pPr>
          </w:p>
        </w:tc>
        <w:tc>
          <w:tcPr>
            <w:tcW w:w="6112" w:type="dxa"/>
          </w:tcPr>
          <w:p w:rsidRPr="009304E2" w:rsidR="004F79D9" w:rsidP="00B15797" w:rsidRDefault="004F79D9" w14:paraId="5088E3C7" w14:textId="5FF91883">
            <w:pPr>
              <w:spacing w:after="0"/>
              <w:ind w:left="1134"/>
              <w:rPr>
                <w:strike/>
              </w:rPr>
            </w:pPr>
          </w:p>
        </w:tc>
        <w:tc>
          <w:tcPr>
            <w:tcW w:w="2347" w:type="dxa"/>
          </w:tcPr>
          <w:p w:rsidR="004F79D9" w:rsidP="00E430E0" w:rsidRDefault="004F79D9" w14:paraId="2E972B4D" w14:textId="722E5059">
            <w:pPr>
              <w:spacing w:after="0"/>
            </w:pPr>
          </w:p>
        </w:tc>
        <w:tc>
          <w:tcPr>
            <w:tcW w:w="1800" w:type="dxa"/>
          </w:tcPr>
          <w:p w:rsidR="004F79D9" w:rsidP="00E430E0" w:rsidRDefault="004F79D9" w14:paraId="7864F2EC" w14:textId="75CD62B6">
            <w:pPr>
              <w:spacing w:after="0"/>
            </w:pPr>
          </w:p>
        </w:tc>
      </w:tr>
      <w:tr w:rsidR="004F79D9" w:rsidTr="004F79D9" w14:paraId="0F21E0EB" w14:textId="77777777">
        <w:tc>
          <w:tcPr>
            <w:tcW w:w="541" w:type="dxa"/>
          </w:tcPr>
          <w:p w:rsidR="004F79D9" w:rsidP="00B15797" w:rsidRDefault="004F79D9" w14:paraId="454EDD96" w14:textId="2DD3492D">
            <w:pPr>
              <w:spacing w:after="0"/>
            </w:pPr>
          </w:p>
        </w:tc>
        <w:tc>
          <w:tcPr>
            <w:tcW w:w="6112" w:type="dxa"/>
          </w:tcPr>
          <w:p w:rsidRPr="009304E2" w:rsidR="004F79D9" w:rsidP="00B15797" w:rsidRDefault="004F79D9" w14:paraId="7D979589" w14:textId="1DAB00DE">
            <w:pPr>
              <w:spacing w:after="0"/>
              <w:ind w:left="1134"/>
              <w:rPr>
                <w:strike/>
              </w:rPr>
            </w:pPr>
          </w:p>
        </w:tc>
        <w:tc>
          <w:tcPr>
            <w:tcW w:w="2347" w:type="dxa"/>
          </w:tcPr>
          <w:p w:rsidR="004F79D9" w:rsidP="00B15797" w:rsidRDefault="004F79D9" w14:paraId="3B50A500" w14:textId="444CFCFF">
            <w:pPr>
              <w:spacing w:after="0"/>
            </w:pPr>
          </w:p>
        </w:tc>
        <w:tc>
          <w:tcPr>
            <w:tcW w:w="1800" w:type="dxa"/>
          </w:tcPr>
          <w:p w:rsidR="004F79D9" w:rsidP="00B15797" w:rsidRDefault="004F79D9" w14:paraId="1FD6D123" w14:textId="58928CE4">
            <w:pPr>
              <w:spacing w:after="0"/>
            </w:pPr>
          </w:p>
        </w:tc>
      </w:tr>
      <w:tr w:rsidR="004F79D9" w:rsidTr="004F79D9" w14:paraId="340077A3" w14:textId="77777777">
        <w:tc>
          <w:tcPr>
            <w:tcW w:w="541" w:type="dxa"/>
          </w:tcPr>
          <w:p w:rsidR="004F79D9" w:rsidRDefault="004F79D9" w14:paraId="28396E89" w14:textId="28C49FC1">
            <w:pPr>
              <w:spacing w:after="0"/>
              <w:rPr>
                <w:rFonts w:ascii="MS Gothic" w:hAnsi="MS Gothic" w:eastAsia="MS Gothic"/>
              </w:rPr>
            </w:pPr>
          </w:p>
        </w:tc>
        <w:tc>
          <w:tcPr>
            <w:tcW w:w="6112" w:type="dxa"/>
          </w:tcPr>
          <w:p w:rsidR="004F79D9" w:rsidRDefault="004F79D9" w14:paraId="3E523C43" w14:textId="1A3164FD">
            <w:pPr>
              <w:pStyle w:val="Heading3"/>
              <w:outlineLvl w:val="2"/>
            </w:pPr>
          </w:p>
        </w:tc>
        <w:tc>
          <w:tcPr>
            <w:tcW w:w="2347" w:type="dxa"/>
          </w:tcPr>
          <w:p w:rsidR="004F79D9" w:rsidRDefault="004F79D9" w14:paraId="73DE9C8B" w14:textId="73FC0863">
            <w:pPr>
              <w:spacing w:after="0"/>
            </w:pPr>
          </w:p>
        </w:tc>
        <w:tc>
          <w:tcPr>
            <w:tcW w:w="1800" w:type="dxa"/>
          </w:tcPr>
          <w:p w:rsidR="004F79D9" w:rsidRDefault="004F79D9" w14:paraId="3E288844" w14:textId="26DAACEF">
            <w:pPr>
              <w:spacing w:after="0"/>
            </w:pPr>
          </w:p>
        </w:tc>
      </w:tr>
      <w:tr w:rsidR="004F79D9" w:rsidTr="004F79D9" w14:paraId="198A7F0A" w14:textId="77777777">
        <w:tc>
          <w:tcPr>
            <w:tcW w:w="541" w:type="dxa"/>
          </w:tcPr>
          <w:p w:rsidR="004F79D9" w:rsidP="00B15797" w:rsidRDefault="004F79D9" w14:paraId="55749B41" w14:textId="77777777">
            <w:pPr>
              <w:spacing w:after="0"/>
            </w:pPr>
          </w:p>
        </w:tc>
        <w:tc>
          <w:tcPr>
            <w:tcW w:w="6112" w:type="dxa"/>
          </w:tcPr>
          <w:p w:rsidR="004F79D9" w:rsidP="00B15797" w:rsidRDefault="004F79D9" w14:paraId="7574F968" w14:textId="77777777">
            <w:pPr>
              <w:spacing w:after="0"/>
              <w:ind w:left="1134"/>
            </w:pPr>
          </w:p>
        </w:tc>
        <w:tc>
          <w:tcPr>
            <w:tcW w:w="2347" w:type="dxa"/>
          </w:tcPr>
          <w:p w:rsidR="004F79D9" w:rsidP="00B15797" w:rsidRDefault="004F79D9" w14:paraId="23910118" w14:textId="77777777">
            <w:pPr>
              <w:spacing w:after="0"/>
            </w:pPr>
          </w:p>
        </w:tc>
        <w:tc>
          <w:tcPr>
            <w:tcW w:w="1800" w:type="dxa"/>
          </w:tcPr>
          <w:p w:rsidR="004F79D9" w:rsidP="00B15797" w:rsidRDefault="004F79D9" w14:paraId="0CE3C85E" w14:textId="77777777">
            <w:pPr>
              <w:spacing w:after="0"/>
            </w:pPr>
          </w:p>
        </w:tc>
      </w:tr>
    </w:tbl>
    <w:p w:rsidR="00D85460" w:rsidRDefault="006463BE" w14:paraId="7CB68026" w14:textId="77777777">
      <w:pPr>
        <w:pStyle w:val="Heading2"/>
      </w:pPr>
      <w:r>
        <w:t>Other Information</w:t>
      </w:r>
    </w:p>
    <w:p w:rsidR="00D85460" w:rsidRDefault="006463BE" w14:paraId="005F2D37" w14:textId="77777777">
      <w:r>
        <w:t xml:space="preserve">Observers </w:t>
      </w:r>
      <w:sdt>
        <w:sdtPr>
          <w:id w:val="-984927467"/>
          <w:placeholder>
            <w:docPart w:val="8A734AA068EC4B9394DA121DE27F1115"/>
          </w:placeholder>
          <w:showingPlcHdr/>
          <w15:appearance w15:val="hidden"/>
        </w:sdtPr>
        <w:sdtContent>
          <w:r>
            <w:t>[Observers]</w:t>
          </w:r>
        </w:sdtContent>
      </w:sdt>
    </w:p>
    <w:p w:rsidR="00D85460" w:rsidRDefault="006463BE" w14:paraId="5E5650C0" w14:textId="77777777">
      <w:r>
        <w:t xml:space="preserve">Resources </w:t>
      </w:r>
      <w:sdt>
        <w:sdtPr>
          <w:id w:val="-329751391"/>
          <w:placeholder>
            <w:docPart w:val="185964FE854A4B72A64B4F48D16D1A60"/>
          </w:placeholder>
          <w:showingPlcHdr/>
          <w15:appearance w15:val="hidden"/>
        </w:sdtPr>
        <w:sdtContent>
          <w:r>
            <w:t>[Resources]</w:t>
          </w:r>
        </w:sdtContent>
      </w:sdt>
    </w:p>
    <w:p w:rsidR="00D85460" w:rsidRDefault="006463BE" w14:paraId="3064B151" w14:textId="77777777">
      <w:r>
        <w:t xml:space="preserve">Special notes </w:t>
      </w:r>
      <w:sdt>
        <w:sdtPr>
          <w:id w:val="-1074665517"/>
          <w:placeholder>
            <w:docPart w:val="10433F45CC1F40419563DA3EFE3396A1"/>
          </w:placeholder>
          <w:showingPlcHdr/>
          <w15:appearance w15:val="hidden"/>
        </w:sdtPr>
        <w:sdtContent>
          <w:r>
            <w:t>[Special notes]</w:t>
          </w:r>
        </w:sdtContent>
      </w:sdt>
    </w:p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57E1" w:rsidRDefault="009D57E1" w14:paraId="27D48B95" w14:textId="77777777">
      <w:r>
        <w:separator/>
      </w:r>
    </w:p>
  </w:endnote>
  <w:endnote w:type="continuationSeparator" w:id="0">
    <w:p w:rsidR="009D57E1" w:rsidRDefault="009D57E1" w14:paraId="142A8326" w14:textId="77777777">
      <w:r>
        <w:continuationSeparator/>
      </w:r>
    </w:p>
  </w:endnote>
  <w:endnote w:type="continuationNotice" w:id="1">
    <w:p w:rsidR="009D57E1" w:rsidRDefault="009D57E1" w14:paraId="2365CA9A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5460" w:rsidRDefault="006463BE" w14:paraId="71B271AC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57E1" w:rsidRDefault="009D57E1" w14:paraId="36BE3A1F" w14:textId="77777777">
      <w:r>
        <w:separator/>
      </w:r>
    </w:p>
  </w:footnote>
  <w:footnote w:type="continuationSeparator" w:id="0">
    <w:p w:rsidR="009D57E1" w:rsidRDefault="009D57E1" w14:paraId="38264A24" w14:textId="77777777">
      <w:r>
        <w:continuationSeparator/>
      </w:r>
    </w:p>
  </w:footnote>
  <w:footnote w:type="continuationNotice" w:id="1">
    <w:p w:rsidR="009D57E1" w:rsidRDefault="009D57E1" w14:paraId="343E457F" w14:textId="7777777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CD37"/>
    <w:multiLevelType w:val="hybridMultilevel"/>
    <w:tmpl w:val="EF2C2244"/>
    <w:lvl w:ilvl="0" w:tplc="DFFC6C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2E1CE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EC96F3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AAE2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24C4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46F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54F4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CA9B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788F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142633"/>
    <w:multiLevelType w:val="hybridMultilevel"/>
    <w:tmpl w:val="F198D826"/>
    <w:lvl w:ilvl="0" w:tplc="ED2C55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5C5B0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8988A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5C7F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8CC2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4CB1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8643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61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862C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64076114">
    <w:abstractNumId w:val="1"/>
  </w:num>
  <w:num w:numId="2" w16cid:durableId="16332459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removePersonalInformation/>
  <w:removeDateAndTime/>
  <w:proofState w:spelling="clean" w:grammar="clean"/>
  <w:attachedTemplate r:id="rId1"/>
  <w:defaultTabStop w:val="56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41"/>
    <w:rsid w:val="00002ABC"/>
    <w:rsid w:val="00030358"/>
    <w:rsid w:val="00042595"/>
    <w:rsid w:val="00050693"/>
    <w:rsid w:val="00060DD9"/>
    <w:rsid w:val="000805C0"/>
    <w:rsid w:val="00083FE7"/>
    <w:rsid w:val="000868B0"/>
    <w:rsid w:val="000D0770"/>
    <w:rsid w:val="000D12C9"/>
    <w:rsid w:val="000D3CFD"/>
    <w:rsid w:val="000E2ED3"/>
    <w:rsid w:val="000F3071"/>
    <w:rsid w:val="00107F1B"/>
    <w:rsid w:val="001233C8"/>
    <w:rsid w:val="001513AA"/>
    <w:rsid w:val="00193F8E"/>
    <w:rsid w:val="001D0D44"/>
    <w:rsid w:val="001D5381"/>
    <w:rsid w:val="002257C8"/>
    <w:rsid w:val="00226824"/>
    <w:rsid w:val="00286E1F"/>
    <w:rsid w:val="002B0DCF"/>
    <w:rsid w:val="002C7DAF"/>
    <w:rsid w:val="002D24C6"/>
    <w:rsid w:val="002E4C44"/>
    <w:rsid w:val="00330AA3"/>
    <w:rsid w:val="00331E55"/>
    <w:rsid w:val="0035070F"/>
    <w:rsid w:val="00357AB7"/>
    <w:rsid w:val="003902C6"/>
    <w:rsid w:val="003B7538"/>
    <w:rsid w:val="003E66C5"/>
    <w:rsid w:val="00405166"/>
    <w:rsid w:val="00445E3C"/>
    <w:rsid w:val="00453850"/>
    <w:rsid w:val="0046015B"/>
    <w:rsid w:val="0049450B"/>
    <w:rsid w:val="004A0327"/>
    <w:rsid w:val="004A5948"/>
    <w:rsid w:val="004F79D9"/>
    <w:rsid w:val="00514786"/>
    <w:rsid w:val="0052594F"/>
    <w:rsid w:val="00546344"/>
    <w:rsid w:val="00563379"/>
    <w:rsid w:val="005717A0"/>
    <w:rsid w:val="0059060D"/>
    <w:rsid w:val="00592C0C"/>
    <w:rsid w:val="005D0C70"/>
    <w:rsid w:val="005F38CB"/>
    <w:rsid w:val="006463BE"/>
    <w:rsid w:val="00657C07"/>
    <w:rsid w:val="00674B64"/>
    <w:rsid w:val="006A60F1"/>
    <w:rsid w:val="006B5479"/>
    <w:rsid w:val="006F11F6"/>
    <w:rsid w:val="007052DB"/>
    <w:rsid w:val="00710CAA"/>
    <w:rsid w:val="00713508"/>
    <w:rsid w:val="00755E9C"/>
    <w:rsid w:val="00781525"/>
    <w:rsid w:val="007C3EC6"/>
    <w:rsid w:val="007F0905"/>
    <w:rsid w:val="00812ED7"/>
    <w:rsid w:val="00822883"/>
    <w:rsid w:val="008321D1"/>
    <w:rsid w:val="00863C56"/>
    <w:rsid w:val="008B3DE4"/>
    <w:rsid w:val="008C1390"/>
    <w:rsid w:val="008C31BE"/>
    <w:rsid w:val="00901998"/>
    <w:rsid w:val="009304E2"/>
    <w:rsid w:val="00932999"/>
    <w:rsid w:val="00951B24"/>
    <w:rsid w:val="00961675"/>
    <w:rsid w:val="009A6218"/>
    <w:rsid w:val="009D57E1"/>
    <w:rsid w:val="00A252FA"/>
    <w:rsid w:val="00A40377"/>
    <w:rsid w:val="00A92556"/>
    <w:rsid w:val="00AC24F9"/>
    <w:rsid w:val="00AD1D24"/>
    <w:rsid w:val="00AD6BC1"/>
    <w:rsid w:val="00B1461E"/>
    <w:rsid w:val="00B15797"/>
    <w:rsid w:val="00B606EE"/>
    <w:rsid w:val="00B7184A"/>
    <w:rsid w:val="00B7499F"/>
    <w:rsid w:val="00BB5B53"/>
    <w:rsid w:val="00BC28B6"/>
    <w:rsid w:val="00BC445A"/>
    <w:rsid w:val="00BE6741"/>
    <w:rsid w:val="00C2032B"/>
    <w:rsid w:val="00C23B02"/>
    <w:rsid w:val="00C700C5"/>
    <w:rsid w:val="00C70D89"/>
    <w:rsid w:val="00C74B3D"/>
    <w:rsid w:val="00CC62D8"/>
    <w:rsid w:val="00CD3337"/>
    <w:rsid w:val="00D11D38"/>
    <w:rsid w:val="00D508F0"/>
    <w:rsid w:val="00D50B96"/>
    <w:rsid w:val="00D53C21"/>
    <w:rsid w:val="00D5770D"/>
    <w:rsid w:val="00D6029F"/>
    <w:rsid w:val="00D64320"/>
    <w:rsid w:val="00D85460"/>
    <w:rsid w:val="00DB48AC"/>
    <w:rsid w:val="00E222E5"/>
    <w:rsid w:val="00E3500B"/>
    <w:rsid w:val="00E430E0"/>
    <w:rsid w:val="00E60DE1"/>
    <w:rsid w:val="00E95A05"/>
    <w:rsid w:val="00EC4E97"/>
    <w:rsid w:val="00EE49DC"/>
    <w:rsid w:val="00EF7C38"/>
    <w:rsid w:val="00F02CB9"/>
    <w:rsid w:val="00F168B4"/>
    <w:rsid w:val="00F24257"/>
    <w:rsid w:val="00F5034C"/>
    <w:rsid w:val="00F614E4"/>
    <w:rsid w:val="00F8762D"/>
    <w:rsid w:val="0837012A"/>
    <w:rsid w:val="1C9B93EB"/>
    <w:rsid w:val="34C7240F"/>
    <w:rsid w:val="40A19F69"/>
    <w:rsid w:val="5B3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57E9A7"/>
  <w15:chartTrackingRefBased/>
  <w15:docId w15:val="{0B639DAC-D2B7-473E-B90E-91F5BD846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hAnsiTheme="majorHAnsi" w:eastAsiaTheme="majorEastAsia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480" w:after="240"/>
      <w:ind w:left="0"/>
      <w:outlineLvl w:val="1"/>
    </w:pPr>
    <w:rPr>
      <w:rFonts w:asciiTheme="majorHAnsi" w:hAnsiTheme="majorHAnsi" w:eastAsiaTheme="majorEastAsia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hAnsiTheme="majorHAnsi" w:eastAsiaTheme="majorEastAsia" w:cstheme="majorBidi"/>
      <w:color w:val="536142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2D24C6"/>
    <w:rPr>
      <w:rFonts w:asciiTheme="minorHAnsi" w:hAnsiTheme="minorHAnsi"/>
      <w:i/>
      <w:iCs/>
      <w:color w:val="935309" w:themeColor="accent2" w:themeShade="80"/>
      <w:sz w:val="22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styleId="FooterChar" w:customStyle="1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D0D44"/>
    <w:pPr>
      <w:tabs>
        <w:tab w:val="center" w:pos="4513"/>
        <w:tab w:val="right" w:pos="9026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D0D44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F5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ma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72448E74C4A7E83A9D37DD162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CF447-58BE-485E-874F-DCB49E83D4FF}"/>
      </w:docPartPr>
      <w:docPartBody>
        <w:p w:rsidR="005C7C60" w:rsidRDefault="005C7C60">
          <w:pPr>
            <w:pStyle w:val="7A772448E74C4A7E83A9D37DD162222A"/>
          </w:pPr>
          <w:r>
            <w:t>Team Meeting</w:t>
          </w:r>
        </w:p>
      </w:docPartBody>
    </w:docPart>
    <w:docPart>
      <w:docPartPr>
        <w:name w:val="A37AF4A73EA74E5391EBCF91A24CF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0DC1C-4A29-4308-B878-0BDEE03A53EB}"/>
      </w:docPartPr>
      <w:docPartBody>
        <w:p w:rsidR="005C7C60" w:rsidRDefault="005C7C60">
          <w:pPr>
            <w:pStyle w:val="A37AF4A73EA74E5391EBCF91A24CF861"/>
          </w:pPr>
          <w:r>
            <w:t>[Location]</w:t>
          </w:r>
        </w:p>
      </w:docPartBody>
    </w:docPart>
    <w:docPart>
      <w:docPartPr>
        <w:name w:val="0973BBCDA80B4B308E435DB6E5EF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29ADB-58A1-45A8-B57A-D4E2B53CC4FC}"/>
      </w:docPartPr>
      <w:docPartBody>
        <w:p w:rsidR="005C7C60" w:rsidRDefault="005C7C60">
          <w:pPr>
            <w:pStyle w:val="0973BBCDA80B4B308E435DB6E5EFEBD6"/>
          </w:pPr>
          <w:r>
            <w:t>[Meeting called by]</w:t>
          </w:r>
        </w:p>
      </w:docPartBody>
    </w:docPart>
    <w:docPart>
      <w:docPartPr>
        <w:name w:val="481E7A68746C482E85044ECD5037E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B7E0C-164C-4457-91A4-25CCD09AAA38}"/>
      </w:docPartPr>
      <w:docPartBody>
        <w:p w:rsidR="005C7C60" w:rsidRDefault="005C7C60">
          <w:pPr>
            <w:pStyle w:val="481E7A68746C482E85044ECD5037EA0E"/>
          </w:pPr>
          <w:r>
            <w:t>[Type of meeting]</w:t>
          </w:r>
        </w:p>
      </w:docPartBody>
    </w:docPart>
    <w:docPart>
      <w:docPartPr>
        <w:name w:val="07B47AADF4344174AAF0F278CF4D1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1279C-1D28-4A78-B8CA-1C66212920E8}"/>
      </w:docPartPr>
      <w:docPartBody>
        <w:p w:rsidR="005C7C60" w:rsidRDefault="005C7C60">
          <w:pPr>
            <w:pStyle w:val="07B47AADF4344174AAF0F278CF4D1719"/>
          </w:pPr>
          <w:r>
            <w:t>[Facilitator]</w:t>
          </w:r>
        </w:p>
      </w:docPartBody>
    </w:docPart>
    <w:docPart>
      <w:docPartPr>
        <w:name w:val="592D93D9278C44E28D83072F2F69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7B925-8A5C-4C58-878A-21F64CF4D9C9}"/>
      </w:docPartPr>
      <w:docPartBody>
        <w:p w:rsidR="005C7C60" w:rsidRDefault="005C7C60">
          <w:pPr>
            <w:pStyle w:val="592D93D9278C44E28D83072F2F697642"/>
          </w:pPr>
          <w:r>
            <w:t>[Note taker]</w:t>
          </w:r>
        </w:p>
      </w:docPartBody>
    </w:docPart>
    <w:docPart>
      <w:docPartPr>
        <w:name w:val="50879FD61E294C7CB92FCCCD82E7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F4D42-942E-4DCA-BB2A-0373D0B33945}"/>
      </w:docPartPr>
      <w:docPartBody>
        <w:p w:rsidR="005C7C60" w:rsidRDefault="005C7C60">
          <w:pPr>
            <w:pStyle w:val="50879FD61E294C7CB92FCCCD82E7235F"/>
          </w:pPr>
          <w:r>
            <w:t>[Timekeeper]</w:t>
          </w:r>
        </w:p>
      </w:docPartBody>
    </w:docPart>
    <w:docPart>
      <w:docPartPr>
        <w:name w:val="2471320E5B4F431D85A8971B7FA58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45329-354C-4F9B-8E71-2B457C7689C7}"/>
      </w:docPartPr>
      <w:docPartBody>
        <w:p w:rsidR="005C7C60" w:rsidRDefault="005C7C60">
          <w:pPr>
            <w:pStyle w:val="2471320E5B4F431D85A8971B7FA5803E"/>
          </w:pPr>
          <w:r>
            <w:t>[Attendees]</w:t>
          </w:r>
        </w:p>
      </w:docPartBody>
    </w:docPart>
    <w:docPart>
      <w:docPartPr>
        <w:name w:val="A92104B459494153A7F54F92A5F8B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1A4D-575E-4117-9074-D8C3F843DD73}"/>
      </w:docPartPr>
      <w:docPartBody>
        <w:p w:rsidR="005C7C60" w:rsidRDefault="005C7C60">
          <w:pPr>
            <w:pStyle w:val="A92104B459494153A7F54F92A5F8B9C0"/>
          </w:pPr>
          <w:r>
            <w:t>[Please read]</w:t>
          </w:r>
        </w:p>
      </w:docPartBody>
    </w:docPart>
    <w:docPart>
      <w:docPartPr>
        <w:name w:val="B4ED9202F0434527A3D1D4328EF5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BEF68-33F6-4BAC-B591-E4D95656A135}"/>
      </w:docPartPr>
      <w:docPartBody>
        <w:p w:rsidR="005C7C60" w:rsidRDefault="005C7C60">
          <w:pPr>
            <w:pStyle w:val="B4ED9202F0434527A3D1D4328EF5C970"/>
          </w:pPr>
          <w:r>
            <w:t>[Please bring]</w:t>
          </w:r>
        </w:p>
      </w:docPartBody>
    </w:docPart>
    <w:docPart>
      <w:docPartPr>
        <w:name w:val="8A734AA068EC4B9394DA121DE27F1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4E81-F1C9-49DA-AC95-EC3EC8A751DA}"/>
      </w:docPartPr>
      <w:docPartBody>
        <w:p w:rsidR="005C7C60" w:rsidRDefault="005C7C60">
          <w:pPr>
            <w:pStyle w:val="8A734AA068EC4B9394DA121DE27F1115"/>
          </w:pPr>
          <w:r>
            <w:t>[Observers]</w:t>
          </w:r>
        </w:p>
      </w:docPartBody>
    </w:docPart>
    <w:docPart>
      <w:docPartPr>
        <w:name w:val="185964FE854A4B72A64B4F48D16D1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F265D-7EFB-4630-8F08-402A9BBCE947}"/>
      </w:docPartPr>
      <w:docPartBody>
        <w:p w:rsidR="005C7C60" w:rsidRDefault="005C7C60">
          <w:pPr>
            <w:pStyle w:val="185964FE854A4B72A64B4F48D16D1A60"/>
          </w:pPr>
          <w:r>
            <w:t>[Resources]</w:t>
          </w:r>
        </w:p>
      </w:docPartBody>
    </w:docPart>
    <w:docPart>
      <w:docPartPr>
        <w:name w:val="10433F45CC1F40419563DA3EFE33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065E-2BEB-4C76-BF8D-F4355DA0F8D5}"/>
      </w:docPartPr>
      <w:docPartBody>
        <w:p w:rsidR="005C7C60" w:rsidRDefault="005C7C60">
          <w:pPr>
            <w:pStyle w:val="10433F45CC1F40419563DA3EFE3396A1"/>
          </w:pPr>
          <w:r>
            <w:t>[Special notes]</w:t>
          </w:r>
        </w:p>
      </w:docPartBody>
    </w:docPart>
    <w:docPart>
      <w:docPartPr>
        <w:name w:val="2F1FFC14F28A4828A048961E75B58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29152-650F-4CF4-95A0-BE3807B66C94}"/>
      </w:docPartPr>
      <w:docPartBody>
        <w:p w:rsidR="00C374B4" w:rsidRDefault="009E3B13" w:rsidP="009E3B13">
          <w:pPr>
            <w:pStyle w:val="2F1FFC14F28A4828A048961E75B5813E"/>
          </w:pPr>
          <w:r>
            <w:t>[Facilitator]</w:t>
          </w:r>
        </w:p>
      </w:docPartBody>
    </w:docPart>
    <w:docPart>
      <w:docPartPr>
        <w:name w:val="F8D4B051CB814C76AC4CC83B0149D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0281-579D-4668-A532-495AA4CBAF44}"/>
      </w:docPartPr>
      <w:docPartBody>
        <w:p w:rsidR="00000000" w:rsidRDefault="00C374B4" w:rsidP="00C374B4">
          <w:pPr>
            <w:pStyle w:val="F8D4B051CB814C76AC4CC83B0149DF55"/>
          </w:pPr>
          <w:r>
            <w:t>[Topic]</w:t>
          </w:r>
        </w:p>
      </w:docPartBody>
    </w:docPart>
    <w:docPart>
      <w:docPartPr>
        <w:name w:val="5902AA7CAFF34FB795E01BB10D36B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DC44-5B4D-4352-A4ED-1DC1A1EA6B2E}"/>
      </w:docPartPr>
      <w:docPartBody>
        <w:p w:rsidR="00000000" w:rsidRDefault="00C374B4" w:rsidP="00C374B4">
          <w:pPr>
            <w:pStyle w:val="5902AA7CAFF34FB795E01BB10D36BA03"/>
          </w:pPr>
          <w:r>
            <w:t>[Time]</w:t>
          </w:r>
        </w:p>
      </w:docPartBody>
    </w:docPart>
    <w:docPart>
      <w:docPartPr>
        <w:name w:val="49B20E27406947019682ACD4DC7F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37163-55BD-4E22-9163-184736FE4FDC}"/>
      </w:docPartPr>
      <w:docPartBody>
        <w:p w:rsidR="00000000" w:rsidRDefault="00C374B4" w:rsidP="00C374B4">
          <w:pPr>
            <w:pStyle w:val="49B20E27406947019682ACD4DC7F313D"/>
          </w:pPr>
          <w:r>
            <w:t>[Topic]</w:t>
          </w:r>
        </w:p>
      </w:docPartBody>
    </w:docPart>
    <w:docPart>
      <w:docPartPr>
        <w:name w:val="0B8A5E2DEBBF488C8A5260800B755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3837C-8CD6-43AE-AB3B-C01D0532AB23}"/>
      </w:docPartPr>
      <w:docPartBody>
        <w:p w:rsidR="00000000" w:rsidRDefault="00C374B4" w:rsidP="00C374B4">
          <w:pPr>
            <w:pStyle w:val="0B8A5E2DEBBF488C8A5260800B7550BF"/>
          </w:pPr>
          <w:r>
            <w:t>[Topic]</w:t>
          </w:r>
        </w:p>
      </w:docPartBody>
    </w:docPart>
    <w:docPart>
      <w:docPartPr>
        <w:name w:val="95EC405A70F54701B40B510C80A8B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D24F7-AB83-420D-BA68-9A017B2D228C}"/>
      </w:docPartPr>
      <w:docPartBody>
        <w:p w:rsidR="00000000" w:rsidRDefault="00C374B4" w:rsidP="00C374B4">
          <w:pPr>
            <w:pStyle w:val="95EC405A70F54701B40B510C80A8B509"/>
          </w:pPr>
          <w:r>
            <w:t>[Topic]</w:t>
          </w:r>
        </w:p>
      </w:docPartBody>
    </w:docPart>
    <w:docPart>
      <w:docPartPr>
        <w:name w:val="41FF54339F434A7DB4D6645C222C8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C959-190F-48FB-B6C4-5F33EF05E511}"/>
      </w:docPartPr>
      <w:docPartBody>
        <w:p w:rsidR="00000000" w:rsidRDefault="00C374B4" w:rsidP="00C374B4">
          <w:pPr>
            <w:pStyle w:val="41FF54339F434A7DB4D6645C222C8769"/>
          </w:pPr>
          <w:r>
            <w:t>[Topic]</w:t>
          </w:r>
        </w:p>
      </w:docPartBody>
    </w:docPart>
    <w:docPart>
      <w:docPartPr>
        <w:name w:val="7FD820735EA048E4B7745C041EF97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0F6D2-8621-4294-B748-2CBB0E09968F}"/>
      </w:docPartPr>
      <w:docPartBody>
        <w:p w:rsidR="00000000" w:rsidRDefault="00C374B4" w:rsidP="00C374B4">
          <w:pPr>
            <w:pStyle w:val="7FD820735EA048E4B7745C041EF97BD9"/>
          </w:pPr>
          <w:r>
            <w:t>[Topic]</w:t>
          </w:r>
        </w:p>
      </w:docPartBody>
    </w:docPart>
    <w:docPart>
      <w:docPartPr>
        <w:name w:val="5BB58A6598BB4D44BA6394ADE1489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04921-5588-4B24-9223-3DC3052A7D66}"/>
      </w:docPartPr>
      <w:docPartBody>
        <w:p w:rsidR="00000000" w:rsidRDefault="00C374B4" w:rsidP="00C374B4">
          <w:pPr>
            <w:pStyle w:val="5BB58A6598BB4D44BA6394ADE1489A13"/>
          </w:pPr>
          <w:r>
            <w:t>[Topic]</w:t>
          </w:r>
        </w:p>
      </w:docPartBody>
    </w:docPart>
    <w:docPart>
      <w:docPartPr>
        <w:name w:val="0590FB173C634D02A918E57ABF27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6A228-76B0-40D3-A699-1831EC90DC17}"/>
      </w:docPartPr>
      <w:docPartBody>
        <w:p w:rsidR="00000000" w:rsidRDefault="00C374B4" w:rsidP="00C374B4">
          <w:pPr>
            <w:pStyle w:val="0590FB173C634D02A918E57ABF2719E8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BD"/>
    <w:rsid w:val="005271BD"/>
    <w:rsid w:val="005C7C60"/>
    <w:rsid w:val="009E3B13"/>
    <w:rsid w:val="00A569D0"/>
    <w:rsid w:val="00B61523"/>
    <w:rsid w:val="00BB4416"/>
    <w:rsid w:val="00C3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772448E74C4A7E83A9D37DD162222A">
    <w:name w:val="7A772448E74C4A7E83A9D37DD162222A"/>
  </w:style>
  <w:style w:type="paragraph" w:customStyle="1" w:styleId="CE7170A491194609BCF639CD30194FE5">
    <w:name w:val="CE7170A491194609BCF639CD30194FE5"/>
    <w:rsid w:val="00C374B4"/>
  </w:style>
  <w:style w:type="paragraph" w:customStyle="1" w:styleId="A37AF4A73EA74E5391EBCF91A24CF861">
    <w:name w:val="A37AF4A73EA74E5391EBCF91A24CF861"/>
  </w:style>
  <w:style w:type="paragraph" w:customStyle="1" w:styleId="0973BBCDA80B4B308E435DB6E5EFEBD6">
    <w:name w:val="0973BBCDA80B4B308E435DB6E5EFEBD6"/>
  </w:style>
  <w:style w:type="paragraph" w:customStyle="1" w:styleId="481E7A68746C482E85044ECD5037EA0E">
    <w:name w:val="481E7A68746C482E85044ECD5037EA0E"/>
  </w:style>
  <w:style w:type="paragraph" w:customStyle="1" w:styleId="07B47AADF4344174AAF0F278CF4D1719">
    <w:name w:val="07B47AADF4344174AAF0F278CF4D1719"/>
  </w:style>
  <w:style w:type="paragraph" w:customStyle="1" w:styleId="592D93D9278C44E28D83072F2F697642">
    <w:name w:val="592D93D9278C44E28D83072F2F697642"/>
  </w:style>
  <w:style w:type="paragraph" w:customStyle="1" w:styleId="50879FD61E294C7CB92FCCCD82E7235F">
    <w:name w:val="50879FD61E294C7CB92FCCCD82E7235F"/>
  </w:style>
  <w:style w:type="paragraph" w:customStyle="1" w:styleId="2471320E5B4F431D85A8971B7FA5803E">
    <w:name w:val="2471320E5B4F431D85A8971B7FA5803E"/>
  </w:style>
  <w:style w:type="paragraph" w:customStyle="1" w:styleId="A92104B459494153A7F54F92A5F8B9C0">
    <w:name w:val="A92104B459494153A7F54F92A5F8B9C0"/>
  </w:style>
  <w:style w:type="paragraph" w:customStyle="1" w:styleId="B4ED9202F0434527A3D1D4328EF5C970">
    <w:name w:val="B4ED9202F0434527A3D1D4328EF5C970"/>
  </w:style>
  <w:style w:type="paragraph" w:customStyle="1" w:styleId="3A0BA505A2C943C8B5FBDF63FA4898D6">
    <w:name w:val="3A0BA505A2C943C8B5FBDF63FA4898D6"/>
  </w:style>
  <w:style w:type="paragraph" w:customStyle="1" w:styleId="CB7BAE98E4F74EB0BB046C3434FA60BE">
    <w:name w:val="CB7BAE98E4F74EB0BB046C3434FA60BE"/>
    <w:rsid w:val="00C374B4"/>
  </w:style>
  <w:style w:type="paragraph" w:customStyle="1" w:styleId="756921C91D52435BAC7D9C1997044498">
    <w:name w:val="756921C91D52435BAC7D9C1997044498"/>
  </w:style>
  <w:style w:type="paragraph" w:customStyle="1" w:styleId="8A734AA068EC4B9394DA121DE27F1115">
    <w:name w:val="8A734AA068EC4B9394DA121DE27F1115"/>
  </w:style>
  <w:style w:type="paragraph" w:customStyle="1" w:styleId="185964FE854A4B72A64B4F48D16D1A60">
    <w:name w:val="185964FE854A4B72A64B4F48D16D1A60"/>
  </w:style>
  <w:style w:type="paragraph" w:customStyle="1" w:styleId="10433F45CC1F40419563DA3EFE3396A1">
    <w:name w:val="10433F45CC1F40419563DA3EFE3396A1"/>
  </w:style>
  <w:style w:type="paragraph" w:customStyle="1" w:styleId="17C25CCFE5BC461AB5A4802987193AB4">
    <w:name w:val="17C25CCFE5BC461AB5A4802987193AB4"/>
    <w:rsid w:val="00C374B4"/>
  </w:style>
  <w:style w:type="paragraph" w:customStyle="1" w:styleId="8966245DCD8145E4BB8A930F5779A6E0">
    <w:name w:val="8966245DCD8145E4BB8A930F5779A6E0"/>
    <w:rsid w:val="00C374B4"/>
  </w:style>
  <w:style w:type="paragraph" w:customStyle="1" w:styleId="F64EA34ECFC74D38899178F192900FDF">
    <w:name w:val="F64EA34ECFC74D38899178F192900FDF"/>
    <w:rsid w:val="00C374B4"/>
  </w:style>
  <w:style w:type="paragraph" w:customStyle="1" w:styleId="ECB8CF9114A943D4882251C1272A797A">
    <w:name w:val="ECB8CF9114A943D4882251C1272A797A"/>
    <w:rsid w:val="00C374B4"/>
  </w:style>
  <w:style w:type="paragraph" w:customStyle="1" w:styleId="B8963328BD48483AB7DC4B456F2DDE65">
    <w:name w:val="B8963328BD48483AB7DC4B456F2DDE65"/>
    <w:rsid w:val="00C374B4"/>
  </w:style>
  <w:style w:type="paragraph" w:customStyle="1" w:styleId="D05D1C21FA044707BCF8EFF2080CFA2A">
    <w:name w:val="D05D1C21FA044707BCF8EFF2080CFA2A"/>
    <w:rsid w:val="00C374B4"/>
  </w:style>
  <w:style w:type="paragraph" w:customStyle="1" w:styleId="7337B3AD1F0347FE83EDA7D806EB2BFD">
    <w:name w:val="7337B3AD1F0347FE83EDA7D806EB2BFD"/>
    <w:rsid w:val="00C374B4"/>
  </w:style>
  <w:style w:type="paragraph" w:customStyle="1" w:styleId="F8D4B051CB814C76AC4CC83B0149DF55">
    <w:name w:val="F8D4B051CB814C76AC4CC83B0149DF55"/>
    <w:rsid w:val="00C374B4"/>
  </w:style>
  <w:style w:type="paragraph" w:customStyle="1" w:styleId="5902AA7CAFF34FB795E01BB10D36BA03">
    <w:name w:val="5902AA7CAFF34FB795E01BB10D36BA03"/>
    <w:rsid w:val="00C374B4"/>
  </w:style>
  <w:style w:type="paragraph" w:customStyle="1" w:styleId="49B20E27406947019682ACD4DC7F313D">
    <w:name w:val="49B20E27406947019682ACD4DC7F313D"/>
    <w:rsid w:val="00C374B4"/>
  </w:style>
  <w:style w:type="paragraph" w:customStyle="1" w:styleId="EFFC65DD106048FABE99378CE8665F46">
    <w:name w:val="EFFC65DD106048FABE99378CE8665F46"/>
    <w:rsid w:val="005271BD"/>
  </w:style>
  <w:style w:type="paragraph" w:customStyle="1" w:styleId="20A19FA6708A40CA8D47AE2D7AA25483">
    <w:name w:val="20A19FA6708A40CA8D47AE2D7AA25483"/>
    <w:rsid w:val="005271BD"/>
  </w:style>
  <w:style w:type="paragraph" w:customStyle="1" w:styleId="A704516E5EFA46EBBE539C9EBBFD4D8E">
    <w:name w:val="A704516E5EFA46EBBE539C9EBBFD4D8E"/>
    <w:rsid w:val="005271BD"/>
  </w:style>
  <w:style w:type="paragraph" w:customStyle="1" w:styleId="2F1FFC14F28A4828A048961E75B5813E">
    <w:name w:val="2F1FFC14F28A4828A048961E75B5813E"/>
    <w:rsid w:val="009E3B13"/>
  </w:style>
  <w:style w:type="paragraph" w:customStyle="1" w:styleId="0B8A5E2DEBBF488C8A5260800B7550BF">
    <w:name w:val="0B8A5E2DEBBF488C8A5260800B7550BF"/>
    <w:rsid w:val="00C374B4"/>
  </w:style>
  <w:style w:type="paragraph" w:customStyle="1" w:styleId="95EC405A70F54701B40B510C80A8B509">
    <w:name w:val="95EC405A70F54701B40B510C80A8B509"/>
    <w:rsid w:val="00C374B4"/>
  </w:style>
  <w:style w:type="paragraph" w:customStyle="1" w:styleId="41FF54339F434A7DB4D6645C222C8769">
    <w:name w:val="41FF54339F434A7DB4D6645C222C8769"/>
    <w:rsid w:val="00C374B4"/>
  </w:style>
  <w:style w:type="paragraph" w:customStyle="1" w:styleId="7FD820735EA048E4B7745C041EF97BD9">
    <w:name w:val="7FD820735EA048E4B7745C041EF97BD9"/>
    <w:rsid w:val="00C374B4"/>
  </w:style>
  <w:style w:type="paragraph" w:customStyle="1" w:styleId="5BB58A6598BB4D44BA6394ADE1489A13">
    <w:name w:val="5BB58A6598BB4D44BA6394ADE1489A13"/>
    <w:rsid w:val="00C374B4"/>
  </w:style>
  <w:style w:type="paragraph" w:customStyle="1" w:styleId="0590FB173C634D02A918E57ABF2719E8">
    <w:name w:val="0590FB173C634D02A918E57ABF2719E8"/>
    <w:rsid w:val="00C374B4"/>
  </w:style>
  <w:style w:type="paragraph" w:customStyle="1" w:styleId="3BF0B98A5DCA4C398278D6B14D4A1CF8">
    <w:name w:val="3BF0B98A5DCA4C398278D6B14D4A1CF8"/>
    <w:rsid w:val="009E3B13"/>
  </w:style>
  <w:style w:type="paragraph" w:customStyle="1" w:styleId="B35F6F149ADB4E10BB649A8249B00476">
    <w:name w:val="B35F6F149ADB4E10BB649A8249B00476"/>
    <w:rsid w:val="009E3B13"/>
  </w:style>
  <w:style w:type="paragraph" w:customStyle="1" w:styleId="58B88462A74A417B9612FB5BEBAFA201">
    <w:name w:val="58B88462A74A417B9612FB5BEBAFA201"/>
    <w:rsid w:val="009E3B13"/>
  </w:style>
  <w:style w:type="paragraph" w:customStyle="1" w:styleId="54D5EA6C0CB64EDD91CF43F508B54FE1">
    <w:name w:val="54D5EA6C0CB64EDD91CF43F508B54FE1"/>
    <w:rsid w:val="009E3B13"/>
  </w:style>
  <w:style w:type="paragraph" w:customStyle="1" w:styleId="B0C5FF0D49A945E68F82353FACD20ED5">
    <w:name w:val="B0C5FF0D49A945E68F82353FACD20ED5"/>
    <w:rsid w:val="009E3B13"/>
  </w:style>
  <w:style w:type="paragraph" w:customStyle="1" w:styleId="2938EE34942A47CAB5700F81D7CFB9AE">
    <w:name w:val="2938EE34942A47CAB5700F81D7CFB9AE"/>
    <w:rsid w:val="009E3B13"/>
  </w:style>
  <w:style w:type="paragraph" w:customStyle="1" w:styleId="8FF2832DFFF34DD3A9FAEF58AB7D42C7">
    <w:name w:val="8FF2832DFFF34DD3A9FAEF58AB7D42C7"/>
    <w:rsid w:val="009E3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700f7-8f2d-4486-95fe-a98255e3185b" xsi:nil="true"/>
    <lcf76f155ced4ddcb4097134ff3c332f xmlns="f814c87b-f90a-4e3f-a077-ce8265cc859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172D0A61A1B469F29D9827BCB42C3" ma:contentTypeVersion="10" ma:contentTypeDescription="Create a new document." ma:contentTypeScope="" ma:versionID="b16227e39ff56b44fc61ae3a3433ade0">
  <xsd:schema xmlns:xsd="http://www.w3.org/2001/XMLSchema" xmlns:xs="http://www.w3.org/2001/XMLSchema" xmlns:p="http://schemas.microsoft.com/office/2006/metadata/properties" xmlns:ns2="f814c87b-f90a-4e3f-a077-ce8265cc8594" xmlns:ns3="d73700f7-8f2d-4486-95fe-a98255e3185b" targetNamespace="http://schemas.microsoft.com/office/2006/metadata/properties" ma:root="true" ma:fieldsID="f7390ca012d164a3dcf19dc685139525" ns2:_="" ns3:_="">
    <xsd:import namespace="f814c87b-f90a-4e3f-a077-ce8265cc8594"/>
    <xsd:import namespace="d73700f7-8f2d-4486-95fe-a98255e31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4c87b-f90a-4e3f-a077-ce8265cc8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700f7-8f2d-4486-95fe-a98255e318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f50c94-4718-4caa-8e55-deffe410a057}" ma:internalName="TaxCatchAll" ma:showField="CatchAllData" ma:web="d73700f7-8f2d-4486-95fe-a98255e31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d73700f7-8f2d-4486-95fe-a98255e3185b"/>
    <ds:schemaRef ds:uri="f814c87b-f90a-4e3f-a077-ce8265cc8594"/>
  </ds:schemaRefs>
</ds:datastoreItem>
</file>

<file path=customXml/itemProps2.xml><?xml version="1.0" encoding="utf-8"?>
<ds:datastoreItem xmlns:ds="http://schemas.openxmlformats.org/officeDocument/2006/customXml" ds:itemID="{6328451D-17EB-4725-856B-5343EA543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4c87b-f90a-4e3f-a077-ce8265cc8594"/>
    <ds:schemaRef ds:uri="d73700f7-8f2d-4486-95fe-a98255e31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87E1C9-5C4B-470E-A259-8F4E317186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403</Words>
  <Characters>2302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2022-11-16T00:43:00Z</dcterms:created>
  <dcterms:modified xsi:type="dcterms:W3CDTF">2022-11-22T05:07:00Z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0x01010031C172D0A61A1B469F29D9827BCB42C3</vt:lpwstr>
  </property>
  <property fmtid="{D5CDD505-2E9C-101B-9397-08002B2CF9AE}" pid="3" name="MediaServiceImageTags">
    <vt:lpwstr/>
  </property>
</Properties>
</file>