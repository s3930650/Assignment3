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ma14="http://schemas.microsoft.com/office/mac/drawingml/2011/main" mc:Ignorable="w14 w15 w16se w16cid w16 w16cex w16sdtdh wp14">
  <w:body>
    <w:p w:rsidR="0033728F" w:rsidP="0033728F" w:rsidRDefault="00A3439E" w14:paraId="58FF3A5B" w14:textId="77777777">
      <w:pPr>
        <w:pStyle w:val="Logo"/>
      </w:pPr>
      <w:r w:rsidRPr="00875D51">
        <mc:AlternateContent>
          <mc:Choice Requires="wps">
            <w:drawing>
              <wp:inline distT="0" distB="0" distL="0" distR="0" wp14:anchorId="2D0D78FD" wp14:editId="78E73C5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:rsidRPr="00AE7D8A" w:rsidR="00A3439E" w:rsidP="00A3439E" w:rsidRDefault="00AE7D8A" w14:paraId="1CBBBAAB" w14:textId="45548B5F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AU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AU"/>
                              </w:rPr>
                              <w:t>Insignia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3492C049">
              <v:rect id="Shape 61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Insert logo" o:spid="_x0000_s1026" filled="f" strokecolor="black [3213]" strokeweight="3pt" w14:anchorId="2D0D78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">
                <v:stroke miterlimit="4"/>
                <v:textbox style="mso-fit-shape-to-text:t" inset="1.5pt,1.5pt,1.5pt,1.5pt">
                  <w:txbxContent>
                    <w:p w:rsidRPr="00AE7D8A" w:rsidR="00A3439E" w:rsidP="00A3439E" w:rsidRDefault="00AE7D8A" w14:paraId="13648D95" w14:textId="45548B5F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AU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AU"/>
                        </w:rPr>
                        <w:t>Insignia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commentRangeStart w:id="876860153"/>
      <w:commentRangeEnd w:id="876860153"/>
      <w:r>
        <w:rPr>
          <w:rStyle w:val="CommentReference"/>
        </w:rPr>
        <w:commentReference w:id="876860153"/>
      </w:r>
    </w:p>
    <w:p w:rsidRPr="00875D51" w:rsidR="00275260" w:rsidP="00875D51" w:rsidRDefault="00AE7D8A" w14:paraId="526EA48D" w14:textId="6FE20F0F">
      <w:pPr>
        <w:pStyle w:val="Heading1"/>
      </w:pPr>
      <w:r>
        <w:t>Insignia Weekly Meeting</w:t>
      </w:r>
    </w:p>
    <w:p w:rsidRPr="00875D51" w:rsidR="00275260" w:rsidP="00875D51" w:rsidRDefault="00000000" w14:paraId="79AB99D9" w14:textId="77777777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724360D892394833B7811E05CC39CCD1"/>
          </w:placeholder>
          <w:temporary/>
          <w:showingPlcHdr/>
          <w15:appearance w15:val="hidden"/>
        </w:sdtPr>
        <w:sdtContent>
          <w:r w:rsidRPr="00875D51" w:rsidR="00275260">
            <w:t>Meeting minutes</w:t>
          </w:r>
        </w:sdtContent>
      </w:sdt>
    </w:p>
    <w:p w:rsidRPr="00515252" w:rsidR="00554276" w:rsidP="00515252" w:rsidRDefault="00A3439E" w14:paraId="473A17DC" w14:textId="6F1F94D3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AE7D8A">
        <w:t>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AE7D8A">
        <w:t>25/10/22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sdt>
        <w:sdtPr>
          <w:id w:val="-417707049"/>
          <w:placeholder>
            <w:docPart w:val="2E9438EEE35C460F92E4DA0903598C3E"/>
          </w:placeholder>
          <w:temporary/>
          <w:showingPlcHdr/>
          <w15:appearance w15:val="hidden"/>
          <w:text/>
        </w:sdtPr>
        <w:sdtContent>
          <w:r w:rsidRPr="00515252" w:rsidR="00515252">
            <w:t>Name(s)</w:t>
          </w:r>
        </w:sdtContent>
      </w:sdt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AE7D8A">
        <w:rPr>
          <w:rStyle w:val="Strong"/>
          <w:rFonts w:asciiTheme="majorHAnsi" w:hAnsiTheme="majorHAnsi" w:eastAsiaTheme="majorEastAsia"/>
          <w:b w:val="0"/>
          <w:bCs w:val="0"/>
        </w:rPr>
        <w:t>9PM AEDT</w:t>
      </w:r>
    </w:p>
    <w:p w:rsidRPr="00875D51" w:rsidR="00875D51" w:rsidP="00875D51" w:rsidRDefault="00875D51" w14:paraId="1AB240D8" w14:textId="77777777">
      <w:pPr>
        <w:pStyle w:val="Heading1"/>
      </w:pPr>
      <w:r w:rsidRPr="00875D51">
        <w:t>Agenda items</w:t>
      </w:r>
    </w:p>
    <w:p w:rsidR="00875D51" w:rsidP="00875D51" w:rsidRDefault="00E07DEB" w14:paraId="436E63DA" w14:textId="4A705480">
      <w:pPr>
        <w:pStyle w:val="ListNumber"/>
      </w:pPr>
      <w:r>
        <w:t xml:space="preserve">Touch </w:t>
      </w:r>
      <w:r w:rsidR="002F1FA4">
        <w:t>on</w:t>
      </w:r>
      <w:r>
        <w:t xml:space="preserve"> SparkPlus</w:t>
      </w:r>
    </w:p>
    <w:p w:rsidR="00875D51" w:rsidP="00875D51" w:rsidRDefault="00E07DEB" w14:paraId="7CF983AC" w14:textId="7478E975">
      <w:pPr>
        <w:pStyle w:val="ListNumber"/>
      </w:pPr>
      <w:r>
        <w:t>Run over group contribution</w:t>
      </w:r>
    </w:p>
    <w:p w:rsidR="00875D51" w:rsidP="00875D51" w:rsidRDefault="00E07DEB" w14:paraId="0B3D69C1" w14:textId="4CFFFA15">
      <w:pPr>
        <w:pStyle w:val="ListNumber"/>
      </w:pPr>
      <w:r>
        <w:t>Read through next assessment task</w:t>
      </w:r>
      <w:r w:rsidR="00AE3975">
        <w:t>s</w:t>
      </w:r>
    </w:p>
    <w:p w:rsidR="00875D51" w:rsidP="00CB1648" w:rsidRDefault="00AE3975" w14:paraId="27C6A476" w14:textId="5AF05EE0">
      <w:pPr>
        <w:pStyle w:val="ListNumber"/>
      </w:pPr>
      <w:r>
        <w:t>Discuss any new processes we should implement</w:t>
      </w:r>
    </w:p>
    <w:p w:rsidR="00875D51" w:rsidP="009C7A5B" w:rsidRDefault="00875D51" w14:paraId="0AA000B0" w14:textId="541C693B">
      <w:pPr>
        <w:pStyle w:val="ListNumber"/>
        <w:numPr>
          <w:ilvl w:val="0"/>
          <w:numId w:val="0"/>
        </w:numPr>
        <w:ind w:left="360"/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:rsidTr="00CB1648" w14:paraId="7B4BB5A2" w14:textId="77777777">
        <w:trPr>
          <w:trHeight w:val="459"/>
        </w:trPr>
        <w:tc>
          <w:tcPr>
            <w:tcW w:w="1135" w:type="pct"/>
            <w:tcBorders>
              <w:top w:val="single" w:color="44546A" w:themeColor="text2" w:sz="18" w:space="0"/>
            </w:tcBorders>
            <w:vAlign w:val="center"/>
          </w:tcPr>
          <w:p w:rsidR="00875D51" w:rsidP="00875D51" w:rsidRDefault="00875D51" w14:paraId="37470DCB" w14:textId="77777777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color="44546A" w:themeColor="text2" w:sz="18" w:space="0"/>
            </w:tcBorders>
            <w:vAlign w:val="center"/>
          </w:tcPr>
          <w:p w:rsidRPr="00E21240" w:rsidR="00875D51" w:rsidP="00875D51" w:rsidRDefault="00875D51" w14:paraId="3BE904E1" w14:textId="77777777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color="44546A" w:themeColor="text2" w:sz="18" w:space="0"/>
            </w:tcBorders>
            <w:vAlign w:val="center"/>
          </w:tcPr>
          <w:p w:rsidR="00875D51" w:rsidP="00875D51" w:rsidRDefault="00875D51" w14:paraId="756D074C" w14:textId="77777777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color="44546A" w:themeColor="text2" w:sz="18" w:space="0"/>
            </w:tcBorders>
            <w:vAlign w:val="center"/>
          </w:tcPr>
          <w:p w:rsidR="00875D51" w:rsidP="00875D51" w:rsidRDefault="00686F47" w14:paraId="72BDED76" w14:textId="45D7E374">
            <w:pPr>
              <w:pStyle w:val="Heading2"/>
              <w:spacing w:before="60"/>
              <w:jc w:val="center"/>
            </w:pPr>
            <w:r>
              <w:t>Comments/Status</w:t>
            </w:r>
          </w:p>
        </w:tc>
      </w:tr>
      <w:tr w:rsidR="00875D51" w:rsidTr="00CB1648" w14:paraId="2F564255" w14:textId="77777777">
        <w:trPr>
          <w:trHeight w:val="288"/>
        </w:trPr>
        <w:tc>
          <w:tcPr>
            <w:tcW w:w="1135" w:type="pct"/>
            <w:tcBorders>
              <w:bottom w:val="single" w:color="auto" w:sz="4" w:space="0"/>
            </w:tcBorders>
          </w:tcPr>
          <w:p w:rsidR="00875D51" w:rsidP="001B14CB" w:rsidRDefault="00E07DEB" w14:paraId="22840C1A" w14:textId="5DFDFDDD">
            <w:pPr>
              <w:pStyle w:val="ItemDescription"/>
            </w:pPr>
            <w:r>
              <w:t>SparkPlus Feedback</w:t>
            </w:r>
          </w:p>
        </w:tc>
        <w:tc>
          <w:tcPr>
            <w:tcW w:w="1168" w:type="pct"/>
            <w:tcBorders>
              <w:bottom w:val="single" w:color="auto" w:sz="4" w:space="0"/>
            </w:tcBorders>
          </w:tcPr>
          <w:p w:rsidRPr="00E21240" w:rsidR="00875D51" w:rsidP="001B14CB" w:rsidRDefault="00E07DEB" w14:paraId="3ED10BD9" w14:textId="2CE471D1">
            <w:pPr>
              <w:pStyle w:val="ItemDescription"/>
            </w:pPr>
            <w:r>
              <w:t>All</w:t>
            </w:r>
          </w:p>
        </w:tc>
        <w:tc>
          <w:tcPr>
            <w:tcW w:w="899" w:type="pct"/>
            <w:tcBorders>
              <w:bottom w:val="single" w:color="auto" w:sz="4" w:space="0"/>
            </w:tcBorders>
          </w:tcPr>
          <w:p w:rsidR="00875D51" w:rsidP="001B14CB" w:rsidRDefault="00E07DEB" w14:paraId="74C06BD4" w14:textId="60642B20">
            <w:pPr>
              <w:pStyle w:val="ItemDescription"/>
            </w:pPr>
            <w:r>
              <w:t>27/10</w:t>
            </w:r>
          </w:p>
        </w:tc>
        <w:tc>
          <w:tcPr>
            <w:tcW w:w="1798" w:type="pct"/>
            <w:tcBorders>
              <w:bottom w:val="single" w:color="auto" w:sz="4" w:space="0"/>
            </w:tcBorders>
          </w:tcPr>
          <w:p w:rsidR="00875D51" w:rsidP="001B14CB" w:rsidRDefault="00E07DEB" w14:paraId="14F5A8B7" w14:textId="0F69462B">
            <w:pPr>
              <w:pStyle w:val="ItemDescription"/>
            </w:pPr>
            <w:r>
              <w:t>-</w:t>
            </w:r>
          </w:p>
        </w:tc>
      </w:tr>
      <w:tr w:rsidRPr="00E463CF" w:rsidR="00E463CF" w:rsidTr="00CB1648" w14:paraId="5F98DDE3" w14:textId="77777777">
        <w:trPr>
          <w:trHeight w:val="288"/>
        </w:trPr>
        <w:tc>
          <w:tcPr>
            <w:tcW w:w="1135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E07DEB" w14:paraId="1B3B8628" w14:textId="50D01ECC">
            <w:pPr>
              <w:pStyle w:val="ItemDescription"/>
            </w:pPr>
            <w:r>
              <w:t>Group Contribution</w:t>
            </w:r>
          </w:p>
        </w:tc>
        <w:tc>
          <w:tcPr>
            <w:tcW w:w="1168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E07DEB" w14:paraId="559666C0" w14:textId="1DD12231">
            <w:pPr>
              <w:pStyle w:val="ItemDescription"/>
            </w:pPr>
            <w:r>
              <w:t>All</w:t>
            </w:r>
          </w:p>
        </w:tc>
        <w:tc>
          <w:tcPr>
            <w:tcW w:w="899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E07DEB" w14:paraId="05F0B2C3" w14:textId="69DF506D">
            <w:pPr>
              <w:pStyle w:val="ItemDescription"/>
            </w:pPr>
            <w:r>
              <w:t>27/10</w:t>
            </w:r>
          </w:p>
        </w:tc>
        <w:tc>
          <w:tcPr>
            <w:tcW w:w="1798" w:type="pct"/>
            <w:tcBorders>
              <w:top w:val="single" w:color="auto" w:sz="4" w:space="0"/>
              <w:bottom w:val="single" w:color="auto" w:sz="4" w:space="0"/>
            </w:tcBorders>
          </w:tcPr>
          <w:p w:rsidR="00E463CF" w:rsidP="00E463CF" w:rsidRDefault="009C7A5B" w14:paraId="46432346" w14:textId="77777777">
            <w:pPr>
              <w:pStyle w:val="ItemDescription"/>
            </w:pPr>
            <w:r>
              <w:t xml:space="preserve">Everyone happy with </w:t>
            </w:r>
            <w:r w:rsidR="00686F47">
              <w:t xml:space="preserve">contribution calculations. </w:t>
            </w:r>
          </w:p>
          <w:p w:rsidRPr="00E463CF" w:rsidR="00686F47" w:rsidP="00E463CF" w:rsidRDefault="00686F47" w14:paraId="7E06A29A" w14:textId="456B1ADB">
            <w:pPr>
              <w:pStyle w:val="ItemDescription"/>
            </w:pPr>
            <w:r>
              <w:t>On track to be submitted on time.</w:t>
            </w:r>
          </w:p>
        </w:tc>
      </w:tr>
      <w:tr w:rsidRPr="00E463CF" w:rsidR="00E463CF" w:rsidTr="00CB1648" w14:paraId="5F3B4E39" w14:textId="77777777">
        <w:trPr>
          <w:trHeight w:val="288"/>
        </w:trPr>
        <w:tc>
          <w:tcPr>
            <w:tcW w:w="1135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AE3975" w14:paraId="068535B2" w14:textId="6EA4D5B4">
            <w:pPr>
              <w:pStyle w:val="ItemDescription"/>
            </w:pPr>
            <w:r>
              <w:t>Assign Tasks</w:t>
            </w:r>
          </w:p>
        </w:tc>
        <w:tc>
          <w:tcPr>
            <w:tcW w:w="1168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AE3975" w14:paraId="3F69942D" w14:textId="0FBC7C79">
            <w:pPr>
              <w:pStyle w:val="ItemDescription"/>
            </w:pPr>
            <w:r>
              <w:t>All</w:t>
            </w:r>
          </w:p>
        </w:tc>
        <w:tc>
          <w:tcPr>
            <w:tcW w:w="899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686F47" w14:paraId="50666A1F" w14:textId="2FFF7F27">
            <w:pPr>
              <w:pStyle w:val="ItemDescription"/>
            </w:pPr>
            <w:r>
              <w:t>30/10</w:t>
            </w:r>
          </w:p>
        </w:tc>
        <w:tc>
          <w:tcPr>
            <w:tcW w:w="1798" w:type="pct"/>
            <w:tcBorders>
              <w:top w:val="single" w:color="auto" w:sz="4" w:space="0"/>
              <w:bottom w:val="single" w:color="auto" w:sz="4" w:space="0"/>
            </w:tcBorders>
          </w:tcPr>
          <w:p w:rsidRPr="00E463CF" w:rsidR="00E463CF" w:rsidP="00E463CF" w:rsidRDefault="00686F47" w14:paraId="0402170F" w14:textId="26DDAEDF">
            <w:pPr>
              <w:pStyle w:val="ItemDescription"/>
            </w:pPr>
            <w:r>
              <w:t>Some sections assigned</w:t>
            </w:r>
          </w:p>
        </w:tc>
      </w:tr>
      <w:tr w:rsidRPr="00E463CF" w:rsidR="00F7520E" w:rsidTr="00CB1648" w14:paraId="00377E66" w14:textId="77777777">
        <w:trPr>
          <w:trHeight w:val="288"/>
        </w:trPr>
        <w:tc>
          <w:tcPr>
            <w:tcW w:w="1135" w:type="pct"/>
            <w:tcBorders>
              <w:top w:val="single" w:color="auto" w:sz="4" w:space="0"/>
              <w:bottom w:val="single" w:color="auto" w:sz="4" w:space="0"/>
            </w:tcBorders>
          </w:tcPr>
          <w:p w:rsidR="00F7520E" w:rsidP="00E463CF" w:rsidRDefault="00F7520E" w14:paraId="205072C8" w14:textId="0A8D7FE5">
            <w:pPr>
              <w:pStyle w:val="ItemDescription"/>
            </w:pPr>
            <w:r>
              <w:t>Group processes</w:t>
            </w:r>
          </w:p>
        </w:tc>
        <w:tc>
          <w:tcPr>
            <w:tcW w:w="1168" w:type="pct"/>
            <w:tcBorders>
              <w:top w:val="single" w:color="auto" w:sz="4" w:space="0"/>
              <w:bottom w:val="single" w:color="auto" w:sz="4" w:space="0"/>
            </w:tcBorders>
          </w:tcPr>
          <w:p w:rsidR="00F7520E" w:rsidP="00E463CF" w:rsidRDefault="00F7520E" w14:paraId="49502F4F" w14:textId="56AA783A">
            <w:pPr>
              <w:pStyle w:val="ItemDescription"/>
            </w:pPr>
            <w:r>
              <w:t>All</w:t>
            </w:r>
          </w:p>
        </w:tc>
        <w:tc>
          <w:tcPr>
            <w:tcW w:w="899" w:type="pct"/>
            <w:tcBorders>
              <w:top w:val="single" w:color="auto" w:sz="4" w:space="0"/>
              <w:bottom w:val="single" w:color="auto" w:sz="4" w:space="0"/>
            </w:tcBorders>
          </w:tcPr>
          <w:p w:rsidR="00F7520E" w:rsidP="00E463CF" w:rsidRDefault="00F7520E" w14:paraId="2433BC92" w14:textId="63297C2D">
            <w:pPr>
              <w:pStyle w:val="ItemDescription"/>
            </w:pPr>
            <w:r>
              <w:t>-</w:t>
            </w:r>
          </w:p>
        </w:tc>
        <w:tc>
          <w:tcPr>
            <w:tcW w:w="1798" w:type="pct"/>
            <w:tcBorders>
              <w:top w:val="single" w:color="auto" w:sz="4" w:space="0"/>
              <w:bottom w:val="single" w:color="auto" w:sz="4" w:space="0"/>
            </w:tcBorders>
          </w:tcPr>
          <w:p w:rsidR="001F391B" w:rsidP="00E463CF" w:rsidRDefault="001F391B" w14:paraId="354A880D" w14:textId="77777777">
            <w:pPr>
              <w:pStyle w:val="ItemDescription"/>
            </w:pPr>
            <w:r>
              <w:t>Masterfile for referencing.</w:t>
            </w:r>
          </w:p>
          <w:p w:rsidR="001F391B" w:rsidP="00E463CF" w:rsidRDefault="001F391B" w14:paraId="47307D4F" w14:textId="710A3D9C">
            <w:pPr>
              <w:pStyle w:val="ItemDescription"/>
            </w:pPr>
            <w:r>
              <w:t>Agendas to be published Monday before meetings on Tuesdays.</w:t>
            </w:r>
          </w:p>
          <w:p w:rsidR="001F391B" w:rsidP="00E463CF" w:rsidRDefault="001F391B" w14:paraId="30EA8707" w14:textId="68391D4E">
            <w:pPr>
              <w:pStyle w:val="ItemDescription"/>
            </w:pPr>
            <w:r>
              <w:t>Each section</w:t>
            </w:r>
            <w:r w:rsidR="00686F47">
              <w:t xml:space="preserve"> to be</w:t>
            </w:r>
            <w:r>
              <w:t xml:space="preserve"> uploaded as individual file</w:t>
            </w:r>
            <w:r w:rsidR="00686F47">
              <w:t>s.</w:t>
            </w:r>
          </w:p>
          <w:p w:rsidR="001F391B" w:rsidP="00E463CF" w:rsidRDefault="001F391B" w14:paraId="6FD602D4" w14:textId="5CA87F82">
            <w:pPr>
              <w:pStyle w:val="ItemDescription"/>
            </w:pPr>
          </w:p>
        </w:tc>
      </w:tr>
    </w:tbl>
    <w:p w:rsidR="00875D51" w:rsidP="00875D51" w:rsidRDefault="00875D51" w14:paraId="61985BFA" w14:textId="527491BD"/>
    <w:p w:rsidR="00CB1648" w:rsidP="00875D51" w:rsidRDefault="00CB1648" w14:paraId="5D07DBBF" w14:textId="1186114C"/>
    <w:p w:rsidR="00CB1648" w:rsidP="00875D51" w:rsidRDefault="00CB1648" w14:paraId="5F523B18" w14:textId="70B1E12E"/>
    <w:p w:rsidR="00CB1648" w:rsidP="00875D51" w:rsidRDefault="00CB1648" w14:paraId="73189D44" w14:textId="125627C7"/>
    <w:p w:rsidR="00CB1648" w:rsidP="00CB1648" w:rsidRDefault="00CB1648" w14:paraId="0E40AA54" w14:textId="65A9A6DA">
      <w:pPr>
        <w:spacing w:after="0"/>
      </w:pPr>
      <w:r>
        <w:lastRenderedPageBreak/>
        <w:t>General notes:</w:t>
      </w:r>
    </w:p>
    <w:p w:rsidR="00CB1648" w:rsidP="00CB1648" w:rsidRDefault="00CB1648" w14:paraId="79AB8EE8" w14:textId="0CD5270E">
      <w:pPr>
        <w:spacing w:after="0"/>
      </w:pPr>
      <w:r>
        <w:t>Craig has volunteered to do the overview</w:t>
      </w:r>
    </w:p>
    <w:p w:rsidR="00CB1648" w:rsidP="00CB1648" w:rsidRDefault="00CB1648" w14:paraId="68480AE4" w14:textId="77777777">
      <w:pPr>
        <w:spacing w:after="0"/>
      </w:pPr>
    </w:p>
    <w:p w:rsidR="00CB1648" w:rsidP="00CB1648" w:rsidRDefault="00CB1648" w14:paraId="4596596F" w14:textId="7F81F4B9">
      <w:pPr>
        <w:spacing w:after="0"/>
      </w:pPr>
      <w:r>
        <w:t>Aim</w:t>
      </w:r>
      <w:r>
        <w:t>/goals</w:t>
      </w:r>
      <w:r>
        <w:t>: To offer a collection of business applications with</w:t>
      </w:r>
      <w:r>
        <w:t xml:space="preserve"> </w:t>
      </w:r>
      <w:r>
        <w:t>seamless integration with each other.</w:t>
      </w:r>
    </w:p>
    <w:p w:rsidR="00CB1648" w:rsidP="00CB1648" w:rsidRDefault="00CB1648" w14:paraId="33F1DA9B" w14:textId="77777777">
      <w:pPr>
        <w:spacing w:after="0"/>
      </w:pPr>
      <w:r>
        <w:t>Goal:   1. Two applications working in harmony as MVP</w:t>
      </w:r>
    </w:p>
    <w:p w:rsidR="00CB1648" w:rsidP="00CB1648" w:rsidRDefault="00CB1648" w14:paraId="605C39A2" w14:textId="77777777">
      <w:pPr>
        <w:spacing w:after="0"/>
      </w:pPr>
      <w:r>
        <w:tab/>
      </w:r>
      <w:r>
        <w:t>2. The first customer</w:t>
      </w:r>
    </w:p>
    <w:p w:rsidR="00CB1648" w:rsidP="00CB1648" w:rsidRDefault="00CB1648" w14:paraId="4D1BE713" w14:textId="77777777">
      <w:pPr>
        <w:spacing w:after="0"/>
      </w:pPr>
      <w:r>
        <w:t xml:space="preserve"> </w:t>
      </w:r>
      <w:r>
        <w:tab/>
      </w:r>
      <w:r>
        <w:t xml:space="preserve">3. Increase product range </w:t>
      </w:r>
    </w:p>
    <w:p w:rsidR="00CB1648" w:rsidP="00CB1648" w:rsidRDefault="00CB1648" w14:paraId="427C9AF8" w14:textId="77777777">
      <w:pPr>
        <w:spacing w:after="0"/>
      </w:pPr>
      <w:r>
        <w:tab/>
      </w:r>
      <w:r>
        <w:t>4. Increase customer base</w:t>
      </w:r>
    </w:p>
    <w:p w:rsidR="00CB1648" w:rsidP="00CB1648" w:rsidRDefault="00CB1648" w14:paraId="6CEDE5E7" w14:textId="02CB32CC">
      <w:pPr>
        <w:spacing w:after="0"/>
      </w:pPr>
      <w:r>
        <w:tab/>
      </w:r>
      <w:r>
        <w:t>5. Profitability</w:t>
      </w:r>
    </w:p>
    <w:p w:rsidR="00CB1648" w:rsidP="00CB1648" w:rsidRDefault="00CB1648" w14:paraId="486863BF" w14:textId="77777777">
      <w:pPr>
        <w:spacing w:after="0"/>
      </w:pPr>
    </w:p>
    <w:p w:rsidR="00CB1648" w:rsidP="00CB1648" w:rsidRDefault="00CB1648" w14:paraId="7D99B63E" w14:textId="2B62A7C6">
      <w:pPr>
        <w:spacing w:after="0"/>
      </w:pPr>
      <w:r>
        <w:t xml:space="preserve">Tools and </w:t>
      </w:r>
      <w:r>
        <w:t>technologies</w:t>
      </w:r>
    </w:p>
    <w:p w:rsidR="00CB1648" w:rsidP="00CB1648" w:rsidRDefault="00CB1648" w14:paraId="0CF154F3" w14:textId="5D3695DC">
      <w:pPr>
        <w:spacing w:after="0"/>
      </w:pPr>
      <w:r>
        <w:t xml:space="preserve">- </w:t>
      </w:r>
      <w:r>
        <w:t>As we research/mention tools and technologies we will keep track of these in another file. Each member will be responsible for reading the file and adding any relevant experience they may have.</w:t>
      </w:r>
    </w:p>
    <w:p w:rsidR="00CB1648" w:rsidP="00CB1648" w:rsidRDefault="00CB1648" w14:paraId="21549B76" w14:textId="77777777">
      <w:pPr>
        <w:spacing w:after="0"/>
      </w:pPr>
    </w:p>
    <w:p w:rsidR="00CB1648" w:rsidP="00CB1648" w:rsidRDefault="00CB1648" w14:paraId="45DCC5A6" w14:textId="77777777">
      <w:pPr>
        <w:spacing w:after="0"/>
      </w:pPr>
      <w:r>
        <w:t>Testing</w:t>
      </w:r>
    </w:p>
    <w:p w:rsidR="00CB1648" w:rsidP="00CB1648" w:rsidRDefault="00CB1648" w14:paraId="41974B98" w14:textId="476D84F3">
      <w:pPr>
        <w:spacing w:after="0"/>
      </w:pPr>
      <w:r>
        <w:t xml:space="preserve">- </w:t>
      </w:r>
      <w:r>
        <w:t>Paragraph about software/hardware unit testing</w:t>
      </w:r>
      <w:r>
        <w:t xml:space="preserve"> - </w:t>
      </w:r>
      <w:r>
        <w:t>L</w:t>
      </w:r>
      <w:r>
        <w:t>eigh</w:t>
      </w:r>
    </w:p>
    <w:p w:rsidR="00CB1648" w:rsidP="00CB1648" w:rsidRDefault="00CB1648" w14:paraId="643BDB56" w14:textId="75BAEB85">
      <w:pPr>
        <w:spacing w:after="0"/>
      </w:pPr>
      <w:r>
        <w:t xml:space="preserve">- </w:t>
      </w:r>
      <w:r>
        <w:t>Paragraph about ua/qa testing</w:t>
      </w:r>
      <w:r>
        <w:t xml:space="preserve"> - </w:t>
      </w:r>
      <w:r>
        <w:t>H</w:t>
      </w:r>
      <w:r>
        <w:t>ermanto</w:t>
      </w:r>
    </w:p>
    <w:p w:rsidR="00CB1648" w:rsidP="00CB1648" w:rsidRDefault="00CB1648" w14:paraId="675A5944" w14:textId="77777777">
      <w:pPr>
        <w:spacing w:after="0"/>
      </w:pPr>
    </w:p>
    <w:p w:rsidR="00CB1648" w:rsidP="00CB1648" w:rsidRDefault="00CB1648" w14:paraId="101F7C8B" w14:textId="6C65C581">
      <w:pPr>
        <w:spacing w:after="0"/>
      </w:pPr>
      <w:r>
        <w:t>Timeframe</w:t>
      </w:r>
    </w:p>
    <w:p w:rsidR="00CB1648" w:rsidP="00CB1648" w:rsidRDefault="00CB1648" w14:paraId="1756C77F" w14:textId="73326A14">
      <w:pPr>
        <w:spacing w:after="0"/>
      </w:pPr>
      <w:r>
        <w:t>Clarification on what this section is actually asking. Is this a fictional timeline or are we including how we’ve spent our time on this report.</w:t>
      </w:r>
    </w:p>
    <w:p w:rsidR="00CB1648" w:rsidP="00CB1648" w:rsidRDefault="00CB1648" w14:paraId="22F9971F" w14:textId="77777777">
      <w:pPr>
        <w:spacing w:after="0"/>
      </w:pPr>
    </w:p>
    <w:p w:rsidR="00CB1648" w:rsidP="00CB1648" w:rsidRDefault="00CB1648" w14:paraId="5C2743B2" w14:textId="77777777">
      <w:pPr>
        <w:spacing w:after="0"/>
      </w:pPr>
      <w:r>
        <w:t>Risks</w:t>
      </w:r>
    </w:p>
    <w:p w:rsidR="00CB1648" w:rsidP="00CB1648" w:rsidRDefault="00CB1648" w14:paraId="695CEFC9" w14:textId="77777777">
      <w:pPr>
        <w:spacing w:after="0"/>
      </w:pPr>
      <w:r>
        <w:t>- Service reliability</w:t>
      </w:r>
    </w:p>
    <w:p w:rsidR="00CB1648" w:rsidP="00CB1648" w:rsidRDefault="00CB1648" w14:paraId="2D67CFFB" w14:textId="77777777">
      <w:pPr>
        <w:spacing w:after="0"/>
      </w:pPr>
      <w:r>
        <w:t>- Data rentention policies/laws</w:t>
      </w:r>
    </w:p>
    <w:p w:rsidR="00CB1648" w:rsidP="00CB1648" w:rsidRDefault="00CB1648" w14:paraId="02A2A17C" w14:textId="77777777">
      <w:pPr>
        <w:spacing w:after="0"/>
      </w:pPr>
      <w:r>
        <w:t>- NDAs</w:t>
      </w:r>
    </w:p>
    <w:p w:rsidR="00CB1648" w:rsidP="00CB1648" w:rsidRDefault="00CB1648" w14:paraId="3419C899" w14:textId="77777777">
      <w:pPr>
        <w:spacing w:after="0"/>
      </w:pPr>
      <w:r>
        <w:t>- Competitors reacting or arising</w:t>
      </w:r>
    </w:p>
    <w:p w:rsidR="00CB1648" w:rsidP="00CB1648" w:rsidRDefault="00CB1648" w14:paraId="5C31520D" w14:textId="77777777">
      <w:pPr>
        <w:spacing w:after="0"/>
      </w:pPr>
    </w:p>
    <w:p w:rsidR="00CB1648" w:rsidP="00CB1648" w:rsidRDefault="00F03840" w14:paraId="6B259D9A" w14:textId="0731D74D">
      <w:pPr>
        <w:spacing w:after="0"/>
      </w:pPr>
      <w:r>
        <w:t xml:space="preserve">Group processes and </w:t>
      </w:r>
      <w:r w:rsidR="00CB1648">
        <w:t>Communication</w:t>
      </w:r>
    </w:p>
    <w:p w:rsidR="00F03840" w:rsidP="00CB1648" w:rsidRDefault="00F03840" w14:paraId="1E1D4C3D" w14:textId="612065E9">
      <w:pPr>
        <w:spacing w:after="0"/>
      </w:pPr>
      <w:r>
        <w:t>Again is this fictional or how we’ve actually worked in a group?</w:t>
      </w:r>
    </w:p>
    <w:p w:rsidR="00CB1648" w:rsidP="00CB1648" w:rsidRDefault="00CB1648" w14:paraId="1D1C17D5" w14:textId="77777777">
      <w:pPr>
        <w:spacing w:after="0"/>
      </w:pPr>
    </w:p>
    <w:p w:rsidR="00CB1648" w:rsidP="00CB1648" w:rsidRDefault="00CB1648" w14:paraId="59CAF5A8" w14:textId="77777777">
      <w:pPr>
        <w:spacing w:after="0"/>
      </w:pPr>
      <w:r>
        <w:t>Skills and jobs</w:t>
      </w:r>
    </w:p>
    <w:p w:rsidR="00CB1648" w:rsidP="00F03840" w:rsidRDefault="00CB1648" w14:paraId="5A3F1F79" w14:textId="1EC26AA7">
      <w:pPr>
        <w:spacing w:after="0"/>
      </w:pPr>
      <w:r>
        <w:t>-</w:t>
      </w:r>
      <w:r w:rsidR="00F03840">
        <w:t xml:space="preserve"> Described as</w:t>
      </w:r>
      <w:r>
        <w:t xml:space="preserve"> 4 x seek ads</w:t>
      </w:r>
      <w:r w:rsidR="00F03840">
        <w:t xml:space="preserve"> by teacher</w:t>
      </w:r>
    </w:p>
    <w:p w:rsidR="00CB1648" w:rsidP="00F03840" w:rsidRDefault="00CB1648" w14:paraId="42A73EF2" w14:textId="67331CD2">
      <w:pPr>
        <w:spacing w:after="0"/>
      </w:pPr>
      <w:r>
        <w:t xml:space="preserve">- </w:t>
      </w:r>
      <w:r w:rsidR="00F03840">
        <w:t>Burning Glass/NSC data would be useful to determine required skills</w:t>
      </w:r>
    </w:p>
    <w:p w:rsidR="00CB1648" w:rsidP="00875D51" w:rsidRDefault="00CB1648" w14:paraId="3872D894" w14:textId="77777777"/>
    <w:sectPr w:rsidR="00CB1648" w:rsidSect="0033728F">
      <w:headerReference w:type="default" r:id="rId11"/>
      <w:pgSz w:w="12240" w:h="15840" w:orient="portrait" w:code="1"/>
      <w:pgMar w:top="720" w:right="2880" w:bottom="1440" w:left="288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u" w:author="Author" w:id="876860153">
    <w:p w:rsidR="094AD9F4" w:rsidRDefault="094AD9F4" w14:paraId="2CA60110" w14:textId="31D1A004">
      <w:pPr>
        <w:pStyle w:val="CommentText"/>
      </w:pPr>
      <w:r w:rsidR="094AD9F4">
        <w:rPr/>
        <w:t>I'm not super across this sort of thing, so if somebody wants to tidy this up that's fine by me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A6011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A60110" w16cid:durableId="1F5B0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0F6" w:rsidP="001E7D29" w:rsidRDefault="008A50F6" w14:paraId="5C449C20" w14:textId="77777777">
      <w:pPr>
        <w:spacing w:after="0" w:line="240" w:lineRule="auto"/>
      </w:pPr>
      <w:r>
        <w:separator/>
      </w:r>
    </w:p>
  </w:endnote>
  <w:endnote w:type="continuationSeparator" w:id="0">
    <w:p w:rsidR="008A50F6" w:rsidP="001E7D29" w:rsidRDefault="008A50F6" w14:paraId="0DFE7D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0F6" w:rsidP="001E7D29" w:rsidRDefault="008A50F6" w14:paraId="39799D51" w14:textId="77777777">
      <w:pPr>
        <w:spacing w:after="0" w:line="240" w:lineRule="auto"/>
      </w:pPr>
      <w:r>
        <w:separator/>
      </w:r>
    </w:p>
  </w:footnote>
  <w:footnote w:type="continuationSeparator" w:id="0">
    <w:p w:rsidR="008A50F6" w:rsidP="001E7D29" w:rsidRDefault="008A50F6" w14:paraId="344C59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6="http://schemas.microsoft.com/office/drawing/2014/main" mc:Ignorable="w14 w15 w16se w16cid w16 w16cex w16sdtdh wp14">
  <w:p w:rsidRPr="004230D9" w:rsidR="000F4987" w:rsidRDefault="00875D51" w14:paraId="31202327" w14:textId="77777777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FD4F92" wp14:editId="78E24D48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 w14:anchorId="4130E59C">
            <v:group id="Group 1" style="position:absolute;margin-left:-157.65pt;margin-top:-41.65pt;width:639.35pt;height:803.35pt;z-index:251660288" alt="&quot;&quot;" coordsize="81199,102023" o:spid="_x0000_s1026" w14:anchorId="7F8D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">
              <v:group id="Group 29" style="position:absolute;top:61370;width:29794;height:40653" coordsize="29798,40657" coordorigin="-41,-725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style="position:absolute;left:1700;width:8564;height:20654;visibility:visible;mso-wrap-style:square;v-text-anchor:middle" coordsize="674623,2065469" o:spid="_x0000_s1028" fillcolor="#a5a5a5 [3206]" stroked="f" strokeweight="2pt" path="m,l674623,1166191r-96987,696053l,206546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>
                  <v:path arrowok="t" o:connecttype="custom" o:connectlocs="0,0;856473,1166191;733342,1862244;0,2065469;0,0" o:connectangles="0,0,0,0,0"/>
                </v:shape>
                <v:shape id="Right Triangle 27" style="position:absolute;left:1728;top:-7257;width:6364;height:13909;visibility:visible;mso-wrap-style:square;v-text-anchor:middle" coordsize="636460,1390992" o:spid="_x0000_s1029" fillcolor="#538135 [2409]" stroked="f" strokeweight="2pt" path="m545,1224632c-2573,840615,8824,384017,5706,l636460,1390992,545,12246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>
                  <v:path arrowok="t" o:connecttype="custom" o:connectlocs="545,1224633;5706,0;636460,1390993;545,1224633" o:connectangles="0,0,0,0"/>
                </v:shape>
                <v:shape id="Parallelogram 24" style="position:absolute;left:1760;top:11027;width:12798;height:10498;visibility:visible;mso-wrap-style:square;v-text-anchor:middle" coordsize="1279871,1414868" o:spid="_x0000_s1030" fillcolor="#538135 [2409]" stroked="f" strokeweight="2pt" path="m,855432l899978,r379893,632116l611711,1414868,,855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>
                  <v:path arrowok="t" o:connecttype="custom" o:connectlocs="0,634699;899978,0;1279871,469007;611711,1049780;0,634699" o:connectangles="0,0,0,0,0"/>
                </v:shape>
                <v:shape id="Triangle 5" style="position:absolute;left:10462;top:16477;width:8194;height:25651;rotation:90;visibility:visible;mso-wrap-style:square;v-text-anchor:middle" coordsize="819350,2564614" o:spid="_x0000_s1031" fillcolor="black [3213]" stroked="f" strokeweight="2pt" path="m,2564614l758021,r61329,2564614l,256461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>
                  <v:path arrowok="t" o:connecttype="custom" o:connectlocs="0,2565071;758064,0;819397,2565071;0,2565071" o:connectangles="0,0,0,0"/>
                </v:shape>
                <v:shape id="Freeform 6" style="position:absolute;left:10761;top:10316;width:8194;height:29797;rotation:7076562fd;visibility:visible;mso-wrap-style:square;v-text-anchor:middle" coordsize="819388,2979872" o:spid="_x0000_s1032" fillcolor="#70ad47 [3209]" stroked="f" strokeweight="2pt" path="m,2736810r,l814,2731711,,2736810xm70239,2979872l750739,r68649,2736752l819203,2736812r-4,l70239,29798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style="position:absolute;left:2615;top:3982;width:10965;height:12920;rotation:-90;visibility:visible;mso-wrap-style:square;v-text-anchor:middle" coordsize="1096462,1292078" o:spid="_x0000_s1033" fillcolor="#70ad47 [3209]" stroked="f" strokeweight="2pt" path="m,1292078l1096462,,819397,1292078,,12920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>
                  <v:path arrowok="t" o:connecttype="custom" o:connectlocs="0,1292079;1096461,0;819396,1292079;0,1292079" o:connectangles="0,0,0,0"/>
                </v:shape>
              </v:group>
              <v:group id="Group 29" style="position:absolute;left:51405;width:29794;height:40652;rotation:180" coordsize="29798,40657" coordorigin="-41,-7257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style="position:absolute;left:1700;width:8564;height:20654;visibility:visible;mso-wrap-style:square;v-text-anchor:middle" coordsize="674623,2065469" o:spid="_x0000_s1035" fillcolor="#a5a5a5 [3206]" stroked="f" strokeweight="2pt" path="m,l674623,1166191r-96987,696053l,206546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>
                  <v:path arrowok="t" o:connecttype="custom" o:connectlocs="0,0;856473,1166191;733342,1862244;0,2065469;0,0" o:connectangles="0,0,0,0,0"/>
                </v:shape>
                <v:shape id="Right Triangle 27" style="position:absolute;left:1728;top:-7257;width:6364;height:13909;visibility:visible;mso-wrap-style:square;v-text-anchor:middle" coordsize="636460,1390992" o:spid="_x0000_s1036" fillcolor="#538135 [2409]" stroked="f" strokeweight="2pt" path="m545,1224632c-2573,840615,8824,384017,5706,l636460,1390992,545,12246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>
                  <v:path arrowok="t" o:connecttype="custom" o:connectlocs="545,1224633;5706,0;636460,1390993;545,1224633" o:connectangles="0,0,0,0"/>
                </v:shape>
                <v:shape id="Parallelogram 24" style="position:absolute;left:1760;top:11027;width:12798;height:10498;visibility:visible;mso-wrap-style:square;v-text-anchor:middle" coordsize="1279871,1414868" o:spid="_x0000_s1037" fillcolor="#538135 [2409]" stroked="f" strokeweight="2pt" path="m,855432l899978,r379893,632116l611711,1414868,,855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>
                  <v:path arrowok="t" o:connecttype="custom" o:connectlocs="0,634699;899978,0;1279871,469007;611711,1049780;0,634699" o:connectangles="0,0,0,0,0"/>
                </v:shape>
                <v:shape id="Triangle 5" style="position:absolute;left:10462;top:16477;width:8194;height:25651;rotation:90;visibility:visible;mso-wrap-style:square;v-text-anchor:middle" coordsize="819350,2564614" o:spid="_x0000_s1038" fillcolor="black [3213]" stroked="f" strokeweight="2pt" path="m,2564614l758021,r61329,2564614l,256461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>
                  <v:path arrowok="t" o:connecttype="custom" o:connectlocs="0,2565071;758064,0;819397,2565071;0,2565071" o:connectangles="0,0,0,0"/>
                </v:shape>
                <v:shape id="Freeform 45" style="position:absolute;left:10761;top:10316;width:8194;height:29797;rotation:7076562fd;visibility:visible;mso-wrap-style:square;v-text-anchor:middle" coordsize="819388,2979872" o:spid="_x0000_s1039" fillcolor="#70ad47 [3209]" stroked="f" strokeweight="2pt" path="m,2736810r,l814,2731711,,2736810xm70239,2979872l750739,r68649,2736752l819203,2736812r-4,l70239,29798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style="position:absolute;left:2615;top:3982;width:10965;height:12920;rotation:-90;visibility:visible;mso-wrap-style:square;v-text-anchor:middle" coordsize="1096462,1292078" o:spid="_x0000_s1040" fillcolor="#70ad47 [3209]" stroked="f" strokeweight="2pt" path="m,1292078l1096462,,819397,1292078,,12920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Theme="minorHAnsi" w:hAnsiTheme="minorHAnsi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 w:asciiTheme="majorHAnsi" w:hAnsiTheme="majorHAnsi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 w:asciiTheme="minorHAnsi" w:hAnsiTheme="minorHAnsi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1271019">
    <w:abstractNumId w:val="36"/>
  </w:num>
  <w:num w:numId="2" w16cid:durableId="260528374">
    <w:abstractNumId w:val="20"/>
  </w:num>
  <w:num w:numId="3" w16cid:durableId="1652976412">
    <w:abstractNumId w:val="21"/>
  </w:num>
  <w:num w:numId="4" w16cid:durableId="859667082">
    <w:abstractNumId w:val="12"/>
  </w:num>
  <w:num w:numId="5" w16cid:durableId="729620515">
    <w:abstractNumId w:val="37"/>
  </w:num>
  <w:num w:numId="6" w16cid:durableId="361446023">
    <w:abstractNumId w:val="9"/>
  </w:num>
  <w:num w:numId="7" w16cid:durableId="1383554814">
    <w:abstractNumId w:val="7"/>
  </w:num>
  <w:num w:numId="8" w16cid:durableId="2093115396">
    <w:abstractNumId w:val="6"/>
  </w:num>
  <w:num w:numId="9" w16cid:durableId="1230926193">
    <w:abstractNumId w:val="5"/>
  </w:num>
  <w:num w:numId="10" w16cid:durableId="837505524">
    <w:abstractNumId w:val="4"/>
  </w:num>
  <w:num w:numId="11" w16cid:durableId="1250390863">
    <w:abstractNumId w:val="8"/>
  </w:num>
  <w:num w:numId="12" w16cid:durableId="1171994011">
    <w:abstractNumId w:val="3"/>
  </w:num>
  <w:num w:numId="13" w16cid:durableId="649676425">
    <w:abstractNumId w:val="2"/>
  </w:num>
  <w:num w:numId="14" w16cid:durableId="1570261243">
    <w:abstractNumId w:val="1"/>
  </w:num>
  <w:num w:numId="15" w16cid:durableId="1214536980">
    <w:abstractNumId w:val="0"/>
  </w:num>
  <w:num w:numId="16" w16cid:durableId="506209864">
    <w:abstractNumId w:val="13"/>
  </w:num>
  <w:num w:numId="17" w16cid:durableId="1748334970">
    <w:abstractNumId w:val="19"/>
  </w:num>
  <w:num w:numId="18" w16cid:durableId="1138915821">
    <w:abstractNumId w:val="17"/>
  </w:num>
  <w:num w:numId="19" w16cid:durableId="2016683306">
    <w:abstractNumId w:val="16"/>
  </w:num>
  <w:num w:numId="20" w16cid:durableId="815494242">
    <w:abstractNumId w:val="14"/>
  </w:num>
  <w:num w:numId="21" w16cid:durableId="418068204">
    <w:abstractNumId w:val="23"/>
  </w:num>
  <w:num w:numId="22" w16cid:durableId="299194478">
    <w:abstractNumId w:val="3"/>
    <w:lvlOverride w:ilvl="0">
      <w:startOverride w:val="1"/>
    </w:lvlOverride>
  </w:num>
  <w:num w:numId="23" w16cid:durableId="1811509345">
    <w:abstractNumId w:val="3"/>
    <w:lvlOverride w:ilvl="0">
      <w:startOverride w:val="1"/>
    </w:lvlOverride>
  </w:num>
  <w:num w:numId="24" w16cid:durableId="1617565022">
    <w:abstractNumId w:val="2"/>
    <w:lvlOverride w:ilvl="0">
      <w:startOverride w:val="1"/>
    </w:lvlOverride>
  </w:num>
  <w:num w:numId="25" w16cid:durableId="204177026">
    <w:abstractNumId w:val="33"/>
  </w:num>
  <w:num w:numId="26" w16cid:durableId="977104896">
    <w:abstractNumId w:val="11"/>
  </w:num>
  <w:num w:numId="27" w16cid:durableId="2068263335">
    <w:abstractNumId w:val="24"/>
  </w:num>
  <w:num w:numId="28" w16cid:durableId="949972379">
    <w:abstractNumId w:val="11"/>
  </w:num>
  <w:num w:numId="29" w16cid:durableId="1404840152">
    <w:abstractNumId w:val="32"/>
  </w:num>
  <w:num w:numId="30" w16cid:durableId="105740223">
    <w:abstractNumId w:val="25"/>
  </w:num>
  <w:num w:numId="31" w16cid:durableId="629701456">
    <w:abstractNumId w:val="39"/>
  </w:num>
  <w:num w:numId="32" w16cid:durableId="49306937">
    <w:abstractNumId w:val="34"/>
  </w:num>
  <w:num w:numId="33" w16cid:durableId="543445062">
    <w:abstractNumId w:val="18"/>
  </w:num>
  <w:num w:numId="34" w16cid:durableId="954018171">
    <w:abstractNumId w:val="27"/>
  </w:num>
  <w:num w:numId="35" w16cid:durableId="1818452605">
    <w:abstractNumId w:val="10"/>
  </w:num>
  <w:num w:numId="36" w16cid:durableId="381751441">
    <w:abstractNumId w:val="28"/>
  </w:num>
  <w:num w:numId="37" w16cid:durableId="2069063959">
    <w:abstractNumId w:val="31"/>
  </w:num>
  <w:num w:numId="38" w16cid:durableId="1536116660">
    <w:abstractNumId w:val="26"/>
  </w:num>
  <w:num w:numId="39" w16cid:durableId="1453548099">
    <w:abstractNumId w:val="38"/>
  </w:num>
  <w:num w:numId="40" w16cid:durableId="960460137">
    <w:abstractNumId w:val="29"/>
  </w:num>
  <w:num w:numId="41" w16cid:durableId="1346445149">
    <w:abstractNumId w:val="22"/>
  </w:num>
  <w:num w:numId="42" w16cid:durableId="746268860">
    <w:abstractNumId w:val="30"/>
  </w:num>
  <w:num w:numId="43" w16cid:durableId="24527073">
    <w:abstractNumId w:val="35"/>
  </w:num>
  <w:num w:numId="44" w16cid:durableId="510268030">
    <w:abstractNumId w:val="1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tru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EB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438F"/>
    <w:rsid w:val="001269DE"/>
    <w:rsid w:val="00140DAE"/>
    <w:rsid w:val="0015180F"/>
    <w:rsid w:val="001746FC"/>
    <w:rsid w:val="00193653"/>
    <w:rsid w:val="001C329C"/>
    <w:rsid w:val="001E7D29"/>
    <w:rsid w:val="001F391B"/>
    <w:rsid w:val="002404F5"/>
    <w:rsid w:val="00275260"/>
    <w:rsid w:val="00276FA1"/>
    <w:rsid w:val="00285B87"/>
    <w:rsid w:val="00291B4A"/>
    <w:rsid w:val="002C3D7E"/>
    <w:rsid w:val="002F1FA4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6F47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A50F6"/>
    <w:rsid w:val="008D43E9"/>
    <w:rsid w:val="008E3C0E"/>
    <w:rsid w:val="008E421A"/>
    <w:rsid w:val="008E476B"/>
    <w:rsid w:val="00927C63"/>
    <w:rsid w:val="00932F50"/>
    <w:rsid w:val="009422C3"/>
    <w:rsid w:val="0094637B"/>
    <w:rsid w:val="00955A78"/>
    <w:rsid w:val="009921B8"/>
    <w:rsid w:val="009C0854"/>
    <w:rsid w:val="009C7A5B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3975"/>
    <w:rsid w:val="00AE5370"/>
    <w:rsid w:val="00AE6F39"/>
    <w:rsid w:val="00AE7D8A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87530"/>
    <w:rsid w:val="00CB1648"/>
    <w:rsid w:val="00CE5A5C"/>
    <w:rsid w:val="00D31AB7"/>
    <w:rsid w:val="00D34BC4"/>
    <w:rsid w:val="00D50D23"/>
    <w:rsid w:val="00D512BB"/>
    <w:rsid w:val="00DA3B1A"/>
    <w:rsid w:val="00DC6078"/>
    <w:rsid w:val="00DC79AD"/>
    <w:rsid w:val="00DD2075"/>
    <w:rsid w:val="00DF2868"/>
    <w:rsid w:val="00E07DEB"/>
    <w:rsid w:val="00E17712"/>
    <w:rsid w:val="00E463CF"/>
    <w:rsid w:val="00E557A0"/>
    <w:rsid w:val="00EF6435"/>
    <w:rsid w:val="00F03840"/>
    <w:rsid w:val="00F10F6B"/>
    <w:rsid w:val="00F23697"/>
    <w:rsid w:val="00F36BB7"/>
    <w:rsid w:val="00F7520E"/>
    <w:rsid w:val="00F76079"/>
    <w:rsid w:val="00F87EAA"/>
    <w:rsid w:val="00F92B25"/>
    <w:rsid w:val="00FB3809"/>
    <w:rsid w:val="00FD6CAB"/>
    <w:rsid w:val="00FE6B6C"/>
    <w:rsid w:val="094AD9F4"/>
    <w:rsid w:val="187AD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238A34"/>
  <w15:docId w15:val="{8C653558-22C3-4B30-8744-D6BEC832F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cs="Times New Roman" w:asciiTheme="minorHAnsi" w:hAnsi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cs="Arial" w:asciiTheme="majorHAnsi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hAnsi="Arial" w:cs="Arial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hAnsi="Arial" w:cs="Arial" w:eastAsiaTheme="majorEastAsia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hAnsi="Arial" w:cs="Arial" w:eastAsiaTheme="majorEastAsia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hAnsi="Arial" w:cs="Arial"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hAnsi="Arial" w:cs="Arial" w:eastAsiaTheme="majorEastAsia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hAnsi="Arial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230D9"/>
    <w:rPr>
      <w:rFonts w:ascii="Arial" w:hAnsi="Arial" w:cs="Arial" w:eastAsiaTheme="majorEastAsia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230D9"/>
    <w:rPr>
      <w:rFonts w:ascii="Arial" w:hAnsi="Arial" w:cs="Arial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230D9"/>
    <w:rPr>
      <w:rFonts w:ascii="Arial" w:hAnsi="Arial" w:cs="Arial" w:eastAsiaTheme="majorEastAsia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230D9"/>
    <w:rPr>
      <w:rFonts w:ascii="Arial" w:hAnsi="Arial" w:cs="Arial" w:eastAsiaTheme="majorEastAsia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230D9"/>
    <w:rPr>
      <w:rFonts w:ascii="Arial" w:hAnsi="Arial" w:cs="Arial" w:eastAsiaTheme="majorEastAsia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230D9"/>
    <w:rPr>
      <w:rFonts w:ascii="Arial" w:hAnsi="Arial" w:cs="Arial" w:eastAsiaTheme="majorEastAsia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hAnsi="Arial" w:cs="Arial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4230D9"/>
    <w:rPr>
      <w:rFonts w:ascii="Arial" w:hAnsi="Arial" w:cs="Arial"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4230D9"/>
    <w:rPr>
      <w:rFonts w:ascii="Times New Roman" w:hAnsi="Times New Roman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hAnchor="text" w:v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color="2F5496" w:themeColor="accent1" w:themeShade="BF" w:sz="2" w:space="10"/>
        <w:left w:val="single" w:color="2F5496" w:themeColor="accent1" w:themeShade="BF" w:sz="2" w:space="10"/>
        <w:bottom w:val="single" w:color="2F5496" w:themeColor="accent1" w:themeShade="BF" w:sz="2" w:space="10"/>
        <w:right w:val="single" w:color="2F5496" w:themeColor="accent1" w:themeShade="BF" w:sz="2" w:space="10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="Arial" w:hAnsi="Arial" w:cs="Arial" w:eastAsiaTheme="maj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hAnsi="Arial" w:cs="Arial" w:eastAsiaTheme="majorEastAsia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Arial" w:hAnsi="Arial" w:cs="Arial" w:eastAsiaTheme="majorEastAsia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4230D9"/>
    <w:rPr>
      <w:rFonts w:ascii="Arial" w:hAnsi="Arial" w:cs="Arial" w:eastAsiaTheme="majorEastAsia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themeShade="99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themeShade="99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hAnsi="Arial" w:cs="Arial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themeTint="BF" w:sz="8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themeTint="BF" w:sz="6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hAnsi="Arial" w:cs="Arial" w:eastAsiaTheme="majorEastAsia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styleId="Details" w:customStyle="1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styleId="ItemDescription" w:customStyle="1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styleId="Logo" w:customStyle="1">
    <w:name w:val="Logo"/>
    <w:basedOn w:val="Heading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comments" Target="comments.xml" Id="Rfb075295feb844b2" /><Relationship Type="http://schemas.microsoft.com/office/2011/relationships/people" Target="people.xml" Id="R4d9a636aed594bca" /><Relationship Type="http://schemas.microsoft.com/office/2011/relationships/commentsExtended" Target="commentsExtended.xml" Id="Rac3ace53f76d4aea" /><Relationship Type="http://schemas.microsoft.com/office/2016/09/relationships/commentsIds" Target="commentsIds.xml" Id="Rde50dc6cbcd7406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gh\AppData\Roaming\Microsoft\Templates\Triangles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4360D892394833B7811E05CC39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B3EB-B7DC-4A49-A7F5-D350D984D681}"/>
      </w:docPartPr>
      <w:docPartBody>
        <w:p w:rsidR="00F30A3D" w:rsidRDefault="00000000">
          <w:pPr>
            <w:pStyle w:val="724360D892394833B7811E05CC39CCD1"/>
          </w:pPr>
          <w:r w:rsidRPr="00875D51">
            <w:t>Meeting minutes</w:t>
          </w:r>
        </w:p>
      </w:docPartBody>
    </w:docPart>
    <w:docPart>
      <w:docPartPr>
        <w:name w:val="2E9438EEE35C460F92E4DA0903598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BF8B-3D99-4D29-B7AA-21C2364B38F8}"/>
      </w:docPartPr>
      <w:docPartBody>
        <w:p w:rsidR="00F30A3D" w:rsidRDefault="00000000">
          <w:pPr>
            <w:pStyle w:val="2E9438EEE35C460F92E4DA0903598C3E"/>
          </w:pPr>
          <w:r w:rsidRPr="00515252">
            <w:t>Name(s)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34"/>
    <w:rsid w:val="00751634"/>
    <w:rsid w:val="00EC2FD4"/>
    <w:rsid w:val="00F3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4360D892394833B7811E05CC39CCD1">
    <w:name w:val="724360D892394833B7811E05CC39CCD1"/>
  </w:style>
  <w:style w:type="paragraph" w:customStyle="1" w:styleId="2E9438EEE35C460F92E4DA0903598C3E">
    <w:name w:val="2E9438EEE35C460F92E4DA0903598C3E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72D0A61A1B469F29D9827BCB42C3" ma:contentTypeVersion="10" ma:contentTypeDescription="Create a new document." ma:contentTypeScope="" ma:versionID="b16227e39ff56b44fc61ae3a3433ade0">
  <xsd:schema xmlns:xsd="http://www.w3.org/2001/XMLSchema" xmlns:xs="http://www.w3.org/2001/XMLSchema" xmlns:p="http://schemas.microsoft.com/office/2006/metadata/properties" xmlns:ns2="f814c87b-f90a-4e3f-a077-ce8265cc8594" xmlns:ns3="d73700f7-8f2d-4486-95fe-a98255e3185b" targetNamespace="http://schemas.microsoft.com/office/2006/metadata/properties" ma:root="true" ma:fieldsID="f7390ca012d164a3dcf19dc685139525" ns2:_="" ns3:_="">
    <xsd:import namespace="f814c87b-f90a-4e3f-a077-ce8265cc8594"/>
    <xsd:import namespace="d73700f7-8f2d-4486-95fe-a98255e3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4c87b-f90a-4e3f-a077-ce8265cc8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700f7-8f2d-4486-95fe-a98255e318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f50c94-4718-4caa-8e55-deffe410a057}" ma:internalName="TaxCatchAll" ma:showField="CatchAllData" ma:web="d73700f7-8f2d-4486-95fe-a98255e31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700f7-8f2d-4486-95fe-a98255e3185b" xsi:nil="true"/>
    <lcf76f155ced4ddcb4097134ff3c332f xmlns="f814c87b-f90a-4e3f-a077-ce8265cc8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37371-9AAC-4FB1-81ED-755D873703F2}"/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Triangles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Leigh White</cp:lastModifiedBy>
  <cp:revision>2</cp:revision>
  <dcterms:created xsi:type="dcterms:W3CDTF">2022-10-25T07:29:00Z</dcterms:created>
  <dcterms:modified xsi:type="dcterms:W3CDTF">2022-10-26T08:53:53Z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0x01010031C172D0A61A1B469F29D9827BCB42C3</vt:lpwstr>
  </property>
  <property fmtid="{D5CDD505-2E9C-101B-9397-08002B2CF9AE}" pid="3" name="MediaServiceImageTags">
    <vt:lpwstr/>
  </property>
</Properties>
</file>